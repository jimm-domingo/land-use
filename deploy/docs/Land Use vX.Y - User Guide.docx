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14:paraId="685A2D95" w14:textId="77777777" w:rsidR="00C34571" w:rsidRPr="006604E3" w:rsidRDefault="00C34571">
      <w:pPr>
        <w:pStyle w:val="titleline1"/>
      </w:pPr>
      <w:r>
        <w:fldChar w:fldCharType="begin"/>
      </w:r>
      <w:bookmarkStart w:id="1" w:name="_Ref297139248"/>
      <w:bookmarkEnd w:id="1"/>
      <w:r>
        <w:instrText xml:space="preserve"> DOCPROPERTY  "Extension Name"  \* MERGEFORMAT </w:instrText>
      </w:r>
      <w:r>
        <w:fldChar w:fldCharType="separate"/>
      </w:r>
      <w:r w:rsidR="00AA2FA0">
        <w:t>Land Use</w:t>
      </w:r>
      <w:r>
        <w:fldChar w:fldCharType="end"/>
      </w:r>
      <w:r w:rsidRPr="006604E3">
        <w:t xml:space="preserve"> v</w:t>
      </w:r>
      <w:fldSimple w:instr=" DOCPROPERTY  &quot;Extension Version&quot;  \* MERGEFORMAT ">
        <w:r w:rsidR="00AA2FA0">
          <w:t>1.0</w:t>
        </w:r>
      </w:fldSimple>
    </w:p>
    <w:p w14:paraId="669396B3" w14:textId="77777777" w:rsidR="00C34571" w:rsidRPr="006604E3" w:rsidRDefault="00C34571">
      <w:pPr>
        <w:pStyle w:val="titleline"/>
      </w:pPr>
      <w:r w:rsidRPr="006604E3">
        <w:t>L</w:t>
      </w:r>
      <w:bookmarkStart w:id="2" w:name="_Ref138853318"/>
      <w:bookmarkEnd w:id="2"/>
      <w:r w:rsidRPr="006604E3">
        <w:t>ANDIS-II Extension</w:t>
      </w:r>
      <w:r w:rsidRPr="006604E3">
        <w:br/>
        <w:t>User Guide</w:t>
      </w:r>
    </w:p>
    <w:p w14:paraId="47094E9B" w14:textId="77777777" w:rsidR="00C34571" w:rsidRPr="006604E3" w:rsidRDefault="00C34571">
      <w:pPr>
        <w:spacing w:after="120"/>
        <w:jc w:val="center"/>
      </w:pPr>
    </w:p>
    <w:p w14:paraId="4B197AA2" w14:textId="77777777" w:rsidR="00C34571" w:rsidRPr="006604E3" w:rsidRDefault="007442AC">
      <w:pPr>
        <w:spacing w:after="120"/>
        <w:jc w:val="center"/>
      </w:pPr>
      <w:r w:rsidRPr="00266516">
        <w:t>Jonathan Thompson</w:t>
      </w:r>
      <w:r w:rsidRPr="006604E3">
        <w:rPr>
          <w:vertAlign w:val="superscript"/>
        </w:rPr>
        <w:t xml:space="preserve"> </w:t>
      </w:r>
      <w:r w:rsidR="00C34571" w:rsidRPr="006604E3">
        <w:rPr>
          <w:vertAlign w:val="superscript"/>
        </w:rPr>
        <w:t>1</w:t>
      </w:r>
    </w:p>
    <w:p w14:paraId="2B826907" w14:textId="77777777" w:rsidR="00C34571" w:rsidRDefault="00C34571">
      <w:pPr>
        <w:spacing w:after="120"/>
        <w:jc w:val="center"/>
        <w:rPr>
          <w:vertAlign w:val="superscript"/>
        </w:rPr>
      </w:pPr>
      <w:r w:rsidRPr="006604E3">
        <w:t>James B. Domingo</w:t>
      </w:r>
      <w:r w:rsidR="007442AC">
        <w:t xml:space="preserve"> </w:t>
      </w:r>
      <w:r>
        <w:rPr>
          <w:vertAlign w:val="superscript"/>
        </w:rPr>
        <w:t>2</w:t>
      </w:r>
    </w:p>
    <w:p w14:paraId="4503F2A8" w14:textId="77777777" w:rsidR="007442AC" w:rsidRPr="007442AC" w:rsidRDefault="007442AC" w:rsidP="007442AC">
      <w:pPr>
        <w:spacing w:after="120"/>
        <w:jc w:val="center"/>
      </w:pPr>
      <w:r w:rsidRPr="007442AC">
        <w:t>Erin Simons-</w:t>
      </w:r>
      <w:proofErr w:type="spellStart"/>
      <w:r w:rsidRPr="007442AC">
        <w:t>Legaard</w:t>
      </w:r>
      <w:proofErr w:type="spellEnd"/>
      <w:r>
        <w:t xml:space="preserve"> </w:t>
      </w:r>
      <w:r w:rsidRPr="007442AC">
        <w:rPr>
          <w:vertAlign w:val="superscript"/>
        </w:rPr>
        <w:t>3</w:t>
      </w:r>
    </w:p>
    <w:p w14:paraId="4380EAF3" w14:textId="77777777" w:rsidR="007442AC" w:rsidRPr="007442AC" w:rsidRDefault="007442AC" w:rsidP="007442AC">
      <w:pPr>
        <w:spacing w:after="120"/>
        <w:jc w:val="center"/>
        <w:rPr>
          <w:vertAlign w:val="superscript"/>
        </w:rPr>
      </w:pPr>
      <w:r w:rsidRPr="007442AC">
        <w:t xml:space="preserve">Kasey </w:t>
      </w:r>
      <w:proofErr w:type="spellStart"/>
      <w:r w:rsidRPr="007442AC">
        <w:t>Legaard</w:t>
      </w:r>
      <w:proofErr w:type="spellEnd"/>
      <w:r>
        <w:t xml:space="preserve"> </w:t>
      </w:r>
      <w:r w:rsidRPr="007442AC">
        <w:rPr>
          <w:vertAlign w:val="superscript"/>
        </w:rPr>
        <w:t>3</w:t>
      </w:r>
    </w:p>
    <w:p w14:paraId="43C256E7" w14:textId="77777777" w:rsidR="007442AC" w:rsidRPr="007442AC" w:rsidRDefault="007442AC" w:rsidP="007442AC">
      <w:pPr>
        <w:spacing w:after="120"/>
        <w:jc w:val="center"/>
      </w:pPr>
      <w:r w:rsidRPr="007442AC">
        <w:t xml:space="preserve">Alex </w:t>
      </w:r>
      <w:proofErr w:type="spellStart"/>
      <w:r w:rsidRPr="007442AC">
        <w:t>Vyushkov</w:t>
      </w:r>
      <w:proofErr w:type="spellEnd"/>
      <w:r>
        <w:t xml:space="preserve"> </w:t>
      </w:r>
      <w:r w:rsidRPr="007442AC">
        <w:rPr>
          <w:vertAlign w:val="superscript"/>
        </w:rPr>
        <w:t>2</w:t>
      </w:r>
    </w:p>
    <w:p w14:paraId="118CA19B" w14:textId="77777777" w:rsidR="00C34571" w:rsidRPr="006604E3" w:rsidRDefault="00C34571">
      <w:pPr>
        <w:spacing w:after="120"/>
        <w:jc w:val="center"/>
      </w:pPr>
    </w:p>
    <w:p w14:paraId="5B2067F0" w14:textId="77777777" w:rsidR="00C34571" w:rsidRDefault="00C34571">
      <w:pPr>
        <w:spacing w:after="120"/>
        <w:jc w:val="center"/>
      </w:pPr>
      <w:r w:rsidRPr="006604E3">
        <w:rPr>
          <w:vertAlign w:val="superscript"/>
        </w:rPr>
        <w:t>1</w:t>
      </w:r>
      <w:r w:rsidR="007442AC">
        <w:rPr>
          <w:vertAlign w:val="superscript"/>
        </w:rPr>
        <w:t xml:space="preserve"> </w:t>
      </w:r>
      <w:r w:rsidR="007442AC" w:rsidRPr="00266516">
        <w:t>Harvard Forest, Harvard University</w:t>
      </w:r>
      <w:r w:rsidRPr="006604E3">
        <w:t xml:space="preserve"> </w:t>
      </w:r>
    </w:p>
    <w:p w14:paraId="0540379C" w14:textId="77777777" w:rsidR="00C34571" w:rsidRDefault="00C34571">
      <w:pPr>
        <w:spacing w:after="120"/>
        <w:jc w:val="center"/>
      </w:pPr>
      <w:r w:rsidRPr="006604E3">
        <w:rPr>
          <w:vertAlign w:val="superscript"/>
        </w:rPr>
        <w:t>2</w:t>
      </w:r>
      <w:r w:rsidR="007442AC">
        <w:rPr>
          <w:vertAlign w:val="superscript"/>
        </w:rPr>
        <w:t xml:space="preserve"> </w:t>
      </w:r>
      <w:r w:rsidR="007442AC">
        <w:t>Center for Research Computing, University of Notre Dame</w:t>
      </w:r>
    </w:p>
    <w:p w14:paraId="0BA211D9" w14:textId="77777777" w:rsidR="007442AC" w:rsidRPr="006604E3" w:rsidRDefault="007442AC" w:rsidP="007442AC">
      <w:pPr>
        <w:spacing w:after="120"/>
        <w:jc w:val="center"/>
      </w:pPr>
      <w:r>
        <w:rPr>
          <w:vertAlign w:val="superscript"/>
        </w:rPr>
        <w:t xml:space="preserve">3 </w:t>
      </w:r>
      <w:r w:rsidRPr="007442AC">
        <w:t>School of Forest Resources</w:t>
      </w:r>
      <w:r>
        <w:t>, University Maine</w:t>
      </w:r>
    </w:p>
    <w:p w14:paraId="639371D2" w14:textId="77777777" w:rsidR="007442AC" w:rsidRPr="006604E3" w:rsidRDefault="007442AC">
      <w:pPr>
        <w:spacing w:after="120"/>
        <w:jc w:val="center"/>
      </w:pPr>
    </w:p>
    <w:p w14:paraId="2A8263C6" w14:textId="77777777" w:rsidR="00C34571" w:rsidRPr="006604E3" w:rsidRDefault="00C34571">
      <w:pPr>
        <w:spacing w:after="120"/>
        <w:jc w:val="center"/>
      </w:pPr>
    </w:p>
    <w:p w14:paraId="673A7EA4" w14:textId="77777777"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EB7163">
        <w:rPr>
          <w:noProof/>
        </w:rPr>
        <w:t>June 28, 2015</w:t>
      </w:r>
      <w:r w:rsidR="001B44DE">
        <w:rPr>
          <w:noProof/>
        </w:rPr>
        <w:fldChar w:fldCharType="end"/>
      </w:r>
    </w:p>
    <w:p w14:paraId="4A194001" w14:textId="77777777" w:rsidR="00C34571" w:rsidRPr="006604E3" w:rsidRDefault="00C34571">
      <w:pPr>
        <w:spacing w:after="120"/>
        <w:jc w:val="center"/>
        <w:rPr>
          <w:i/>
          <w:iCs/>
        </w:rPr>
      </w:pPr>
    </w:p>
    <w:p w14:paraId="45B94BD1" w14:textId="77777777" w:rsidR="00C34571" w:rsidRPr="006604E3" w:rsidRDefault="00C34571">
      <w:pPr>
        <w:spacing w:after="120"/>
        <w:jc w:val="center"/>
        <w:rPr>
          <w:i/>
          <w:iCs/>
        </w:rPr>
      </w:pPr>
    </w:p>
    <w:p w14:paraId="709E6884" w14:textId="77777777"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14:paraId="081C76C2" w14:textId="77777777" w:rsidR="00C34571" w:rsidRPr="006604E3" w:rsidRDefault="00C34571">
      <w:pPr>
        <w:pStyle w:val="heading"/>
        <w:spacing w:before="240"/>
        <w:rPr>
          <w:sz w:val="32"/>
        </w:rPr>
      </w:pPr>
      <w:r w:rsidRPr="006604E3">
        <w:rPr>
          <w:sz w:val="32"/>
        </w:rPr>
        <w:lastRenderedPageBreak/>
        <w:t>Table of Contents</w:t>
      </w:r>
    </w:p>
    <w:p w14:paraId="0CC04275" w14:textId="77777777" w:rsidR="003819FE" w:rsidRDefault="00C34571">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sidRPr="006604E3">
        <w:rPr>
          <w:sz w:val="32"/>
        </w:rPr>
        <w:fldChar w:fldCharType="begin"/>
      </w:r>
      <w:r w:rsidRPr="006604E3">
        <w:rPr>
          <w:sz w:val="32"/>
        </w:rPr>
        <w:instrText xml:space="preserve"> TOC \o "1-3" \h \z </w:instrText>
      </w:r>
      <w:r w:rsidRPr="006604E3">
        <w:rPr>
          <w:sz w:val="32"/>
        </w:rPr>
        <w:fldChar w:fldCharType="separate"/>
      </w:r>
      <w:r w:rsidR="003819FE">
        <w:rPr>
          <w:noProof/>
        </w:rPr>
        <w:t>1</w:t>
      </w:r>
      <w:r w:rsidR="003819FE">
        <w:rPr>
          <w:rFonts w:asciiTheme="minorHAnsi" w:eastAsiaTheme="minorEastAsia" w:hAnsiTheme="minorHAnsi" w:cstheme="minorBidi"/>
          <w:b w:val="0"/>
          <w:bCs w:val="0"/>
          <w:caps w:val="0"/>
          <w:noProof/>
          <w:sz w:val="24"/>
          <w:szCs w:val="24"/>
          <w:lang w:eastAsia="ja-JP"/>
        </w:rPr>
        <w:tab/>
      </w:r>
      <w:r w:rsidR="003819FE">
        <w:rPr>
          <w:noProof/>
        </w:rPr>
        <w:t>Introduction</w:t>
      </w:r>
      <w:r w:rsidR="003819FE">
        <w:rPr>
          <w:noProof/>
        </w:rPr>
        <w:tab/>
      </w:r>
      <w:r w:rsidR="003819FE">
        <w:rPr>
          <w:noProof/>
        </w:rPr>
        <w:fldChar w:fldCharType="begin"/>
      </w:r>
      <w:r w:rsidR="003819FE">
        <w:rPr>
          <w:noProof/>
        </w:rPr>
        <w:instrText xml:space="preserve"> PAGEREF _Toc297137540 \h </w:instrText>
      </w:r>
      <w:r w:rsidR="003819FE">
        <w:rPr>
          <w:noProof/>
        </w:rPr>
      </w:r>
      <w:r w:rsidR="003819FE">
        <w:rPr>
          <w:noProof/>
        </w:rPr>
        <w:fldChar w:fldCharType="separate"/>
      </w:r>
      <w:r w:rsidR="004D30B0">
        <w:rPr>
          <w:noProof/>
        </w:rPr>
        <w:t>2</w:t>
      </w:r>
      <w:r w:rsidR="003819FE">
        <w:rPr>
          <w:noProof/>
        </w:rPr>
        <w:fldChar w:fldCharType="end"/>
      </w:r>
    </w:p>
    <w:p w14:paraId="46C23EB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Requirements</w:t>
      </w:r>
      <w:r>
        <w:rPr>
          <w:noProof/>
        </w:rPr>
        <w:tab/>
      </w:r>
      <w:r>
        <w:rPr>
          <w:noProof/>
        </w:rPr>
        <w:fldChar w:fldCharType="begin"/>
      </w:r>
      <w:r>
        <w:rPr>
          <w:noProof/>
        </w:rPr>
        <w:instrText xml:space="preserve"> PAGEREF _Toc297137541 \h </w:instrText>
      </w:r>
      <w:r>
        <w:rPr>
          <w:noProof/>
        </w:rPr>
      </w:r>
      <w:r>
        <w:rPr>
          <w:noProof/>
        </w:rPr>
        <w:fldChar w:fldCharType="separate"/>
      </w:r>
      <w:r w:rsidR="004D30B0">
        <w:rPr>
          <w:noProof/>
        </w:rPr>
        <w:t>2</w:t>
      </w:r>
      <w:r>
        <w:rPr>
          <w:noProof/>
        </w:rPr>
        <w:fldChar w:fldCharType="end"/>
      </w:r>
    </w:p>
    <w:p w14:paraId="24EE00BA"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Revision History</w:t>
      </w:r>
      <w:r>
        <w:rPr>
          <w:noProof/>
        </w:rPr>
        <w:tab/>
      </w:r>
      <w:r>
        <w:rPr>
          <w:noProof/>
        </w:rPr>
        <w:fldChar w:fldCharType="begin"/>
      </w:r>
      <w:r>
        <w:rPr>
          <w:noProof/>
        </w:rPr>
        <w:instrText xml:space="preserve"> PAGEREF _Toc297137542 \h </w:instrText>
      </w:r>
      <w:r>
        <w:rPr>
          <w:noProof/>
        </w:rPr>
      </w:r>
      <w:r>
        <w:rPr>
          <w:noProof/>
        </w:rPr>
        <w:fldChar w:fldCharType="separate"/>
      </w:r>
      <w:r w:rsidR="004D30B0">
        <w:rPr>
          <w:noProof/>
        </w:rPr>
        <w:t>2</w:t>
      </w:r>
      <w:r>
        <w:rPr>
          <w:noProof/>
        </w:rPr>
        <w:fldChar w:fldCharType="end"/>
      </w:r>
    </w:p>
    <w:p w14:paraId="599EA328"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1.2.1</w:t>
      </w:r>
      <w:r>
        <w:rPr>
          <w:rFonts w:asciiTheme="minorHAnsi" w:eastAsiaTheme="minorEastAsia" w:hAnsiTheme="minorHAnsi" w:cstheme="minorBidi"/>
          <w:i w:val="0"/>
          <w:iCs w:val="0"/>
          <w:noProof/>
          <w:sz w:val="24"/>
          <w:szCs w:val="24"/>
          <w:lang w:eastAsia="ja-JP"/>
        </w:rPr>
        <w:tab/>
      </w:r>
      <w:r>
        <w:rPr>
          <w:noProof/>
        </w:rPr>
        <w:t>Version 1</w:t>
      </w:r>
      <w:r>
        <w:rPr>
          <w:noProof/>
        </w:rPr>
        <w:tab/>
      </w:r>
      <w:r>
        <w:rPr>
          <w:noProof/>
        </w:rPr>
        <w:fldChar w:fldCharType="begin"/>
      </w:r>
      <w:r>
        <w:rPr>
          <w:noProof/>
        </w:rPr>
        <w:instrText xml:space="preserve"> PAGEREF _Toc297137543 \h </w:instrText>
      </w:r>
      <w:r>
        <w:rPr>
          <w:noProof/>
        </w:rPr>
      </w:r>
      <w:r>
        <w:rPr>
          <w:noProof/>
        </w:rPr>
        <w:fldChar w:fldCharType="separate"/>
      </w:r>
      <w:r w:rsidR="004D30B0">
        <w:rPr>
          <w:noProof/>
        </w:rPr>
        <w:t>2</w:t>
      </w:r>
      <w:r>
        <w:rPr>
          <w:noProof/>
        </w:rPr>
        <w:fldChar w:fldCharType="end"/>
      </w:r>
    </w:p>
    <w:p w14:paraId="35E6093A"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Acknowledgements</w:t>
      </w:r>
      <w:r>
        <w:rPr>
          <w:noProof/>
        </w:rPr>
        <w:tab/>
      </w:r>
      <w:r>
        <w:rPr>
          <w:noProof/>
        </w:rPr>
        <w:fldChar w:fldCharType="begin"/>
      </w:r>
      <w:r>
        <w:rPr>
          <w:noProof/>
        </w:rPr>
        <w:instrText xml:space="preserve"> PAGEREF _Toc297137544 \h </w:instrText>
      </w:r>
      <w:r>
        <w:rPr>
          <w:noProof/>
        </w:rPr>
      </w:r>
      <w:r>
        <w:rPr>
          <w:noProof/>
        </w:rPr>
        <w:fldChar w:fldCharType="separate"/>
      </w:r>
      <w:r w:rsidR="004D30B0">
        <w:rPr>
          <w:noProof/>
        </w:rPr>
        <w:t>3</w:t>
      </w:r>
      <w:r>
        <w:rPr>
          <w:noProof/>
        </w:rPr>
        <w:fldChar w:fldCharType="end"/>
      </w:r>
    </w:p>
    <w:p w14:paraId="54FCCBCA"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Input Files</w:t>
      </w:r>
      <w:r>
        <w:rPr>
          <w:noProof/>
        </w:rPr>
        <w:tab/>
      </w:r>
      <w:r>
        <w:rPr>
          <w:noProof/>
        </w:rPr>
        <w:fldChar w:fldCharType="begin"/>
      </w:r>
      <w:r>
        <w:rPr>
          <w:noProof/>
        </w:rPr>
        <w:instrText xml:space="preserve"> PAGEREF _Toc297137545 \h </w:instrText>
      </w:r>
      <w:r>
        <w:rPr>
          <w:noProof/>
        </w:rPr>
      </w:r>
      <w:r>
        <w:rPr>
          <w:noProof/>
        </w:rPr>
        <w:fldChar w:fldCharType="separate"/>
      </w:r>
      <w:r w:rsidR="004D30B0">
        <w:rPr>
          <w:noProof/>
        </w:rPr>
        <w:t>4</w:t>
      </w:r>
      <w:r>
        <w:rPr>
          <w:noProof/>
        </w:rPr>
        <w:fldChar w:fldCharType="end"/>
      </w:r>
    </w:p>
    <w:p w14:paraId="0122D66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Land Use Maps</w:t>
      </w:r>
      <w:r>
        <w:rPr>
          <w:noProof/>
        </w:rPr>
        <w:tab/>
      </w:r>
      <w:r>
        <w:rPr>
          <w:noProof/>
        </w:rPr>
        <w:fldChar w:fldCharType="begin"/>
      </w:r>
      <w:r>
        <w:rPr>
          <w:noProof/>
        </w:rPr>
        <w:instrText xml:space="preserve"> PAGEREF _Toc297137546 \h </w:instrText>
      </w:r>
      <w:r>
        <w:rPr>
          <w:noProof/>
        </w:rPr>
      </w:r>
      <w:r>
        <w:rPr>
          <w:noProof/>
        </w:rPr>
        <w:fldChar w:fldCharType="separate"/>
      </w:r>
      <w:r w:rsidR="004D30B0">
        <w:rPr>
          <w:noProof/>
        </w:rPr>
        <w:t>4</w:t>
      </w:r>
      <w:r>
        <w:rPr>
          <w:noProof/>
        </w:rPr>
        <w:fldChar w:fldCharType="end"/>
      </w:r>
    </w:p>
    <w:p w14:paraId="30890FD4"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2.1.1</w:t>
      </w:r>
      <w:r>
        <w:rPr>
          <w:rFonts w:asciiTheme="minorHAnsi" w:eastAsiaTheme="minorEastAsia" w:hAnsiTheme="minorHAnsi" w:cstheme="minorBidi"/>
          <w:i w:val="0"/>
          <w:iCs w:val="0"/>
          <w:noProof/>
          <w:sz w:val="24"/>
          <w:szCs w:val="24"/>
          <w:lang w:eastAsia="ja-JP"/>
        </w:rPr>
        <w:tab/>
      </w:r>
      <w:r>
        <w:rPr>
          <w:noProof/>
        </w:rPr>
        <w:t>Land Use Change Events</w:t>
      </w:r>
      <w:r>
        <w:rPr>
          <w:noProof/>
        </w:rPr>
        <w:tab/>
      </w:r>
      <w:r>
        <w:rPr>
          <w:noProof/>
        </w:rPr>
        <w:fldChar w:fldCharType="begin"/>
      </w:r>
      <w:r>
        <w:rPr>
          <w:noProof/>
        </w:rPr>
        <w:instrText xml:space="preserve"> PAGEREF _Toc297137547 \h </w:instrText>
      </w:r>
      <w:r>
        <w:rPr>
          <w:noProof/>
        </w:rPr>
      </w:r>
      <w:r>
        <w:rPr>
          <w:noProof/>
        </w:rPr>
        <w:fldChar w:fldCharType="separate"/>
      </w:r>
      <w:r w:rsidR="004D30B0">
        <w:rPr>
          <w:noProof/>
        </w:rPr>
        <w:t>4</w:t>
      </w:r>
      <w:r>
        <w:rPr>
          <w:noProof/>
        </w:rPr>
        <w:fldChar w:fldCharType="end"/>
      </w:r>
    </w:p>
    <w:p w14:paraId="15311801"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Input Parameters</w:t>
      </w:r>
      <w:r>
        <w:rPr>
          <w:noProof/>
        </w:rPr>
        <w:tab/>
      </w:r>
      <w:r>
        <w:rPr>
          <w:noProof/>
        </w:rPr>
        <w:fldChar w:fldCharType="begin"/>
      </w:r>
      <w:r>
        <w:rPr>
          <w:noProof/>
        </w:rPr>
        <w:instrText xml:space="preserve"> PAGEREF _Toc297137548 \h </w:instrText>
      </w:r>
      <w:r>
        <w:rPr>
          <w:noProof/>
        </w:rPr>
      </w:r>
      <w:r>
        <w:rPr>
          <w:noProof/>
        </w:rPr>
        <w:fldChar w:fldCharType="separate"/>
      </w:r>
      <w:r w:rsidR="004D30B0">
        <w:rPr>
          <w:noProof/>
        </w:rPr>
        <w:t>4</w:t>
      </w:r>
      <w:r>
        <w:rPr>
          <w:noProof/>
        </w:rPr>
        <w:fldChar w:fldCharType="end"/>
      </w:r>
    </w:p>
    <w:p w14:paraId="1772912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2.2.1</w:t>
      </w:r>
      <w:r>
        <w:rPr>
          <w:rFonts w:asciiTheme="minorHAnsi" w:eastAsiaTheme="minorEastAsia" w:hAnsiTheme="minorHAnsi" w:cstheme="minorBidi"/>
          <w:i w:val="0"/>
          <w:iCs w:val="0"/>
          <w:noProof/>
          <w:sz w:val="24"/>
          <w:szCs w:val="24"/>
          <w:lang w:eastAsia="ja-JP"/>
        </w:rPr>
        <w:tab/>
      </w:r>
      <w:r>
        <w:rPr>
          <w:noProof/>
        </w:rPr>
        <w:t>LandisData</w:t>
      </w:r>
      <w:r>
        <w:rPr>
          <w:noProof/>
        </w:rPr>
        <w:tab/>
      </w:r>
      <w:r>
        <w:rPr>
          <w:noProof/>
        </w:rPr>
        <w:fldChar w:fldCharType="begin"/>
      </w:r>
      <w:r>
        <w:rPr>
          <w:noProof/>
        </w:rPr>
        <w:instrText xml:space="preserve"> PAGEREF _Toc297137549 \h </w:instrText>
      </w:r>
      <w:r>
        <w:rPr>
          <w:noProof/>
        </w:rPr>
      </w:r>
      <w:r>
        <w:rPr>
          <w:noProof/>
        </w:rPr>
        <w:fldChar w:fldCharType="separate"/>
      </w:r>
      <w:r w:rsidR="004D30B0">
        <w:rPr>
          <w:noProof/>
        </w:rPr>
        <w:t>4</w:t>
      </w:r>
      <w:r>
        <w:rPr>
          <w:noProof/>
        </w:rPr>
        <w:fldChar w:fldCharType="end"/>
      </w:r>
    </w:p>
    <w:p w14:paraId="21366802"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2.2.2</w:t>
      </w:r>
      <w:r>
        <w:rPr>
          <w:rFonts w:asciiTheme="minorHAnsi" w:eastAsiaTheme="minorEastAsia" w:hAnsiTheme="minorHAnsi" w:cstheme="minorBidi"/>
          <w:i w:val="0"/>
          <w:iCs w:val="0"/>
          <w:noProof/>
          <w:sz w:val="24"/>
          <w:szCs w:val="24"/>
          <w:lang w:eastAsia="ja-JP"/>
        </w:rPr>
        <w:tab/>
      </w:r>
      <w:r>
        <w:rPr>
          <w:noProof/>
        </w:rPr>
        <w:t>Timestep</w:t>
      </w:r>
      <w:r>
        <w:rPr>
          <w:noProof/>
        </w:rPr>
        <w:tab/>
      </w:r>
      <w:r>
        <w:rPr>
          <w:noProof/>
        </w:rPr>
        <w:fldChar w:fldCharType="begin"/>
      </w:r>
      <w:r>
        <w:rPr>
          <w:noProof/>
        </w:rPr>
        <w:instrText xml:space="preserve"> PAGEREF _Toc297137550 \h </w:instrText>
      </w:r>
      <w:r>
        <w:rPr>
          <w:noProof/>
        </w:rPr>
      </w:r>
      <w:r>
        <w:rPr>
          <w:noProof/>
        </w:rPr>
        <w:fldChar w:fldCharType="separate"/>
      </w:r>
      <w:r w:rsidR="004D30B0">
        <w:rPr>
          <w:noProof/>
        </w:rPr>
        <w:t>4</w:t>
      </w:r>
      <w:r>
        <w:rPr>
          <w:noProof/>
        </w:rPr>
        <w:fldChar w:fldCharType="end"/>
      </w:r>
    </w:p>
    <w:p w14:paraId="3F40DBB9"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2.2.3</w:t>
      </w:r>
      <w:r>
        <w:rPr>
          <w:rFonts w:asciiTheme="minorHAnsi" w:eastAsiaTheme="minorEastAsia" w:hAnsiTheme="minorHAnsi" w:cstheme="minorBidi"/>
          <w:i w:val="0"/>
          <w:iCs w:val="0"/>
          <w:noProof/>
          <w:sz w:val="24"/>
          <w:szCs w:val="24"/>
          <w:lang w:eastAsia="ja-JP"/>
        </w:rPr>
        <w:tab/>
      </w:r>
      <w:r>
        <w:rPr>
          <w:noProof/>
        </w:rPr>
        <w:t>InputMaps</w:t>
      </w:r>
      <w:r>
        <w:rPr>
          <w:noProof/>
        </w:rPr>
        <w:tab/>
      </w:r>
      <w:r>
        <w:rPr>
          <w:noProof/>
        </w:rPr>
        <w:fldChar w:fldCharType="begin"/>
      </w:r>
      <w:r>
        <w:rPr>
          <w:noProof/>
        </w:rPr>
        <w:instrText xml:space="preserve"> PAGEREF _Toc297137551 \h </w:instrText>
      </w:r>
      <w:r>
        <w:rPr>
          <w:noProof/>
        </w:rPr>
      </w:r>
      <w:r>
        <w:rPr>
          <w:noProof/>
        </w:rPr>
        <w:fldChar w:fldCharType="separate"/>
      </w:r>
      <w:r w:rsidR="004D30B0">
        <w:rPr>
          <w:noProof/>
        </w:rPr>
        <w:t>4</w:t>
      </w:r>
      <w:r>
        <w:rPr>
          <w:noProof/>
        </w:rPr>
        <w:fldChar w:fldCharType="end"/>
      </w:r>
    </w:p>
    <w:p w14:paraId="363A12E0"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2.2.4</w:t>
      </w:r>
      <w:r>
        <w:rPr>
          <w:rFonts w:asciiTheme="minorHAnsi" w:eastAsiaTheme="minorEastAsia" w:hAnsiTheme="minorHAnsi" w:cstheme="minorBidi"/>
          <w:i w:val="0"/>
          <w:iCs w:val="0"/>
          <w:noProof/>
          <w:sz w:val="24"/>
          <w:szCs w:val="24"/>
          <w:lang w:eastAsia="ja-JP"/>
        </w:rPr>
        <w:tab/>
      </w:r>
      <w:r>
        <w:rPr>
          <w:noProof/>
        </w:rPr>
        <w:t>SiteLog</w:t>
      </w:r>
      <w:r>
        <w:rPr>
          <w:noProof/>
        </w:rPr>
        <w:tab/>
      </w:r>
      <w:r>
        <w:rPr>
          <w:noProof/>
        </w:rPr>
        <w:fldChar w:fldCharType="begin"/>
      </w:r>
      <w:r>
        <w:rPr>
          <w:noProof/>
        </w:rPr>
        <w:instrText xml:space="preserve"> PAGEREF _Toc297137552 \h </w:instrText>
      </w:r>
      <w:r>
        <w:rPr>
          <w:noProof/>
        </w:rPr>
      </w:r>
      <w:r>
        <w:rPr>
          <w:noProof/>
        </w:rPr>
        <w:fldChar w:fldCharType="separate"/>
      </w:r>
      <w:r w:rsidR="004D30B0">
        <w:rPr>
          <w:noProof/>
        </w:rPr>
        <w:t>5</w:t>
      </w:r>
      <w:r>
        <w:rPr>
          <w:noProof/>
        </w:rPr>
        <w:fldChar w:fldCharType="end"/>
      </w:r>
    </w:p>
    <w:p w14:paraId="6CF2E24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2.2.5</w:t>
      </w:r>
      <w:r>
        <w:rPr>
          <w:rFonts w:asciiTheme="minorHAnsi" w:eastAsiaTheme="minorEastAsia" w:hAnsiTheme="minorHAnsi" w:cstheme="minorBidi"/>
          <w:i w:val="0"/>
          <w:iCs w:val="0"/>
          <w:noProof/>
          <w:sz w:val="24"/>
          <w:szCs w:val="24"/>
          <w:lang w:eastAsia="ja-JP"/>
        </w:rPr>
        <w:tab/>
      </w:r>
      <w:r>
        <w:rPr>
          <w:noProof/>
        </w:rPr>
        <w:t>Land Uses</w:t>
      </w:r>
      <w:r>
        <w:rPr>
          <w:noProof/>
        </w:rPr>
        <w:tab/>
      </w:r>
      <w:r>
        <w:rPr>
          <w:noProof/>
        </w:rPr>
        <w:fldChar w:fldCharType="begin"/>
      </w:r>
      <w:r>
        <w:rPr>
          <w:noProof/>
        </w:rPr>
        <w:instrText xml:space="preserve"> PAGEREF _Toc297137553 \h </w:instrText>
      </w:r>
      <w:r>
        <w:rPr>
          <w:noProof/>
        </w:rPr>
      </w:r>
      <w:r>
        <w:rPr>
          <w:noProof/>
        </w:rPr>
        <w:fldChar w:fldCharType="separate"/>
      </w:r>
      <w:r w:rsidR="004D30B0">
        <w:rPr>
          <w:noProof/>
        </w:rPr>
        <w:t>5</w:t>
      </w:r>
      <w:r>
        <w:rPr>
          <w:noProof/>
        </w:rPr>
        <w:fldChar w:fldCharType="end"/>
      </w:r>
    </w:p>
    <w:p w14:paraId="3CDED15F"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Land Use Definitions</w:t>
      </w:r>
      <w:r>
        <w:rPr>
          <w:noProof/>
        </w:rPr>
        <w:tab/>
      </w:r>
      <w:r>
        <w:rPr>
          <w:noProof/>
        </w:rPr>
        <w:fldChar w:fldCharType="begin"/>
      </w:r>
      <w:r>
        <w:rPr>
          <w:noProof/>
        </w:rPr>
        <w:instrText xml:space="preserve"> PAGEREF _Toc297137554 \h </w:instrText>
      </w:r>
      <w:r>
        <w:rPr>
          <w:noProof/>
        </w:rPr>
      </w:r>
      <w:r>
        <w:rPr>
          <w:noProof/>
        </w:rPr>
        <w:fldChar w:fldCharType="separate"/>
      </w:r>
      <w:r w:rsidR="004D30B0">
        <w:rPr>
          <w:noProof/>
        </w:rPr>
        <w:t>6</w:t>
      </w:r>
      <w:r>
        <w:rPr>
          <w:noProof/>
        </w:rPr>
        <w:fldChar w:fldCharType="end"/>
      </w:r>
    </w:p>
    <w:p w14:paraId="4B1309CB"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LandUse</w:t>
      </w:r>
      <w:r>
        <w:rPr>
          <w:noProof/>
        </w:rPr>
        <w:tab/>
      </w:r>
      <w:r>
        <w:rPr>
          <w:noProof/>
        </w:rPr>
        <w:fldChar w:fldCharType="begin"/>
      </w:r>
      <w:r>
        <w:rPr>
          <w:noProof/>
        </w:rPr>
        <w:instrText xml:space="preserve"> PAGEREF _Toc297137555 \h </w:instrText>
      </w:r>
      <w:r>
        <w:rPr>
          <w:noProof/>
        </w:rPr>
      </w:r>
      <w:r>
        <w:rPr>
          <w:noProof/>
        </w:rPr>
        <w:fldChar w:fldCharType="separate"/>
      </w:r>
      <w:r w:rsidR="004D30B0">
        <w:rPr>
          <w:noProof/>
        </w:rPr>
        <w:t>6</w:t>
      </w:r>
      <w:r>
        <w:rPr>
          <w:noProof/>
        </w:rPr>
        <w:fldChar w:fldCharType="end"/>
      </w:r>
    </w:p>
    <w:p w14:paraId="346B9A3F"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MapCode</w:t>
      </w:r>
      <w:r>
        <w:rPr>
          <w:noProof/>
        </w:rPr>
        <w:tab/>
      </w:r>
      <w:r>
        <w:rPr>
          <w:noProof/>
        </w:rPr>
        <w:fldChar w:fldCharType="begin"/>
      </w:r>
      <w:r>
        <w:rPr>
          <w:noProof/>
        </w:rPr>
        <w:instrText xml:space="preserve"> PAGEREF _Toc297137556 \h </w:instrText>
      </w:r>
      <w:r>
        <w:rPr>
          <w:noProof/>
        </w:rPr>
      </w:r>
      <w:r>
        <w:rPr>
          <w:noProof/>
        </w:rPr>
        <w:fldChar w:fldCharType="separate"/>
      </w:r>
      <w:r w:rsidR="004D30B0">
        <w:rPr>
          <w:noProof/>
        </w:rPr>
        <w:t>6</w:t>
      </w:r>
      <w:r>
        <w:rPr>
          <w:noProof/>
        </w:rPr>
        <w:fldChar w:fldCharType="end"/>
      </w:r>
    </w:p>
    <w:p w14:paraId="1F093323"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AllowHarvest?</w:t>
      </w:r>
      <w:r>
        <w:rPr>
          <w:noProof/>
        </w:rPr>
        <w:tab/>
      </w:r>
      <w:r>
        <w:rPr>
          <w:noProof/>
        </w:rPr>
        <w:fldChar w:fldCharType="begin"/>
      </w:r>
      <w:r>
        <w:rPr>
          <w:noProof/>
        </w:rPr>
        <w:instrText xml:space="preserve"> PAGEREF _Toc297137557 \h </w:instrText>
      </w:r>
      <w:r>
        <w:rPr>
          <w:noProof/>
        </w:rPr>
      </w:r>
      <w:r>
        <w:rPr>
          <w:noProof/>
        </w:rPr>
        <w:fldChar w:fldCharType="separate"/>
      </w:r>
      <w:r w:rsidR="004D30B0">
        <w:rPr>
          <w:noProof/>
        </w:rPr>
        <w:t>6</w:t>
      </w:r>
      <w:r>
        <w:rPr>
          <w:noProof/>
        </w:rPr>
        <w:fldChar w:fldCharType="end"/>
      </w:r>
    </w:p>
    <w:p w14:paraId="3EFB8DCC"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LandCoverChange</w:t>
      </w:r>
      <w:r>
        <w:rPr>
          <w:noProof/>
        </w:rPr>
        <w:tab/>
      </w:r>
      <w:r>
        <w:rPr>
          <w:noProof/>
        </w:rPr>
        <w:fldChar w:fldCharType="begin"/>
      </w:r>
      <w:r>
        <w:rPr>
          <w:noProof/>
        </w:rPr>
        <w:instrText xml:space="preserve"> PAGEREF _Toc297137558 \h </w:instrText>
      </w:r>
      <w:r>
        <w:rPr>
          <w:noProof/>
        </w:rPr>
      </w:r>
      <w:r>
        <w:rPr>
          <w:noProof/>
        </w:rPr>
        <w:fldChar w:fldCharType="separate"/>
      </w:r>
      <w:r w:rsidR="004D30B0">
        <w:rPr>
          <w:noProof/>
        </w:rPr>
        <w:t>6</w:t>
      </w:r>
      <w:r>
        <w:rPr>
          <w:noProof/>
        </w:rPr>
        <w:fldChar w:fldCharType="end"/>
      </w:r>
    </w:p>
    <w:p w14:paraId="537B9AE8" w14:textId="77777777" w:rsidR="003819FE" w:rsidRDefault="003819FE">
      <w:pPr>
        <w:pStyle w:val="TOC2"/>
        <w:tabs>
          <w:tab w:val="left" w:pos="730"/>
          <w:tab w:val="right" w:leader="dot" w:pos="8976"/>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Parameters When Removing Trees</w:t>
      </w:r>
      <w:r>
        <w:rPr>
          <w:noProof/>
        </w:rPr>
        <w:tab/>
      </w:r>
      <w:r>
        <w:rPr>
          <w:noProof/>
        </w:rPr>
        <w:fldChar w:fldCharType="begin"/>
      </w:r>
      <w:r>
        <w:rPr>
          <w:noProof/>
        </w:rPr>
        <w:instrText xml:space="preserve"> PAGEREF _Toc297137559 \h </w:instrText>
      </w:r>
      <w:r>
        <w:rPr>
          <w:noProof/>
        </w:rPr>
      </w:r>
      <w:r>
        <w:rPr>
          <w:noProof/>
        </w:rPr>
        <w:fldChar w:fldCharType="separate"/>
      </w:r>
      <w:r w:rsidR="004D30B0">
        <w:rPr>
          <w:noProof/>
        </w:rPr>
        <w:t>7</w:t>
      </w:r>
      <w:r>
        <w:rPr>
          <w:noProof/>
        </w:rPr>
        <w:fldChar w:fldCharType="end"/>
      </w:r>
    </w:p>
    <w:p w14:paraId="47F2A147"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3.5.1</w:t>
      </w:r>
      <w:r>
        <w:rPr>
          <w:rFonts w:asciiTheme="minorHAnsi" w:eastAsiaTheme="minorEastAsia" w:hAnsiTheme="minorHAnsi" w:cstheme="minorBidi"/>
          <w:i w:val="0"/>
          <w:iCs w:val="0"/>
          <w:noProof/>
          <w:sz w:val="24"/>
          <w:szCs w:val="24"/>
          <w:lang w:eastAsia="ja-JP"/>
        </w:rPr>
        <w:tab/>
      </w:r>
      <w:r>
        <w:rPr>
          <w:noProof/>
        </w:rPr>
        <w:t>Species List</w:t>
      </w:r>
      <w:r>
        <w:rPr>
          <w:noProof/>
        </w:rPr>
        <w:tab/>
      </w:r>
      <w:r>
        <w:rPr>
          <w:noProof/>
        </w:rPr>
        <w:fldChar w:fldCharType="begin"/>
      </w:r>
      <w:r>
        <w:rPr>
          <w:noProof/>
        </w:rPr>
        <w:instrText xml:space="preserve"> PAGEREF _Toc297137560 \h </w:instrText>
      </w:r>
      <w:r>
        <w:rPr>
          <w:noProof/>
        </w:rPr>
      </w:r>
      <w:r>
        <w:rPr>
          <w:noProof/>
        </w:rPr>
        <w:fldChar w:fldCharType="separate"/>
      </w:r>
      <w:r w:rsidR="004D30B0">
        <w:rPr>
          <w:noProof/>
        </w:rPr>
        <w:t>7</w:t>
      </w:r>
      <w:r>
        <w:rPr>
          <w:noProof/>
        </w:rPr>
        <w:fldChar w:fldCharType="end"/>
      </w:r>
    </w:p>
    <w:p w14:paraId="42220951"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3.5.2</w:t>
      </w:r>
      <w:r>
        <w:rPr>
          <w:rFonts w:asciiTheme="minorHAnsi" w:eastAsiaTheme="minorEastAsia" w:hAnsiTheme="minorHAnsi" w:cstheme="minorBidi"/>
          <w:i w:val="0"/>
          <w:iCs w:val="0"/>
          <w:noProof/>
          <w:sz w:val="24"/>
          <w:szCs w:val="24"/>
          <w:lang w:eastAsia="ja-JP"/>
        </w:rPr>
        <w:tab/>
      </w:r>
      <w:r>
        <w:rPr>
          <w:noProof/>
        </w:rPr>
        <w:t>Plant</w:t>
      </w:r>
      <w:r>
        <w:rPr>
          <w:noProof/>
        </w:rPr>
        <w:tab/>
      </w:r>
      <w:r>
        <w:rPr>
          <w:noProof/>
        </w:rPr>
        <w:fldChar w:fldCharType="begin"/>
      </w:r>
      <w:r>
        <w:rPr>
          <w:noProof/>
        </w:rPr>
        <w:instrText xml:space="preserve"> PAGEREF _Toc297137561 \h </w:instrText>
      </w:r>
      <w:r>
        <w:rPr>
          <w:noProof/>
        </w:rPr>
      </w:r>
      <w:r>
        <w:rPr>
          <w:noProof/>
        </w:rPr>
        <w:fldChar w:fldCharType="separate"/>
      </w:r>
      <w:r w:rsidR="004D30B0">
        <w:rPr>
          <w:noProof/>
        </w:rPr>
        <w:t>7</w:t>
      </w:r>
      <w:r>
        <w:rPr>
          <w:noProof/>
        </w:rPr>
        <w:fldChar w:fldCharType="end"/>
      </w:r>
    </w:p>
    <w:p w14:paraId="2ECC512D" w14:textId="77777777" w:rsidR="003819FE" w:rsidRDefault="003819FE">
      <w:pPr>
        <w:pStyle w:val="TOC3"/>
        <w:tabs>
          <w:tab w:val="left" w:pos="1120"/>
          <w:tab w:val="right" w:leader="dot" w:pos="8976"/>
        </w:tabs>
        <w:rPr>
          <w:rFonts w:asciiTheme="minorHAnsi" w:eastAsiaTheme="minorEastAsia" w:hAnsiTheme="minorHAnsi" w:cstheme="minorBidi"/>
          <w:i w:val="0"/>
          <w:iCs w:val="0"/>
          <w:noProof/>
          <w:sz w:val="24"/>
          <w:szCs w:val="24"/>
          <w:lang w:eastAsia="ja-JP"/>
        </w:rPr>
      </w:pPr>
      <w:r>
        <w:rPr>
          <w:noProof/>
        </w:rPr>
        <w:t>3.5.3</w:t>
      </w:r>
      <w:r>
        <w:rPr>
          <w:rFonts w:asciiTheme="minorHAnsi" w:eastAsiaTheme="minorEastAsia" w:hAnsiTheme="minorHAnsi" w:cstheme="minorBidi"/>
          <w:i w:val="0"/>
          <w:iCs w:val="0"/>
          <w:noProof/>
          <w:sz w:val="24"/>
          <w:szCs w:val="24"/>
          <w:lang w:eastAsia="ja-JP"/>
        </w:rPr>
        <w:tab/>
      </w:r>
      <w:r>
        <w:rPr>
          <w:noProof/>
        </w:rPr>
        <w:t>PreventEstabilshment</w:t>
      </w:r>
      <w:r>
        <w:rPr>
          <w:noProof/>
        </w:rPr>
        <w:tab/>
      </w:r>
      <w:r>
        <w:rPr>
          <w:noProof/>
        </w:rPr>
        <w:fldChar w:fldCharType="begin"/>
      </w:r>
      <w:r>
        <w:rPr>
          <w:noProof/>
        </w:rPr>
        <w:instrText xml:space="preserve"> PAGEREF _Toc297137562 \h </w:instrText>
      </w:r>
      <w:r>
        <w:rPr>
          <w:noProof/>
        </w:rPr>
      </w:r>
      <w:r>
        <w:rPr>
          <w:noProof/>
        </w:rPr>
        <w:fldChar w:fldCharType="separate"/>
      </w:r>
      <w:r w:rsidR="004D30B0">
        <w:rPr>
          <w:noProof/>
        </w:rPr>
        <w:t>7</w:t>
      </w:r>
      <w:r>
        <w:rPr>
          <w:noProof/>
        </w:rPr>
        <w:fldChar w:fldCharType="end"/>
      </w:r>
    </w:p>
    <w:p w14:paraId="6F5302A3" w14:textId="77777777" w:rsidR="003819FE" w:rsidRDefault="003819FE">
      <w:pPr>
        <w:pStyle w:val="TOC1"/>
        <w:tabs>
          <w:tab w:val="left" w:pos="340"/>
          <w:tab w:val="right" w:leader="dot" w:pos="8976"/>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Example Input File</w:t>
      </w:r>
      <w:r>
        <w:rPr>
          <w:noProof/>
        </w:rPr>
        <w:tab/>
      </w:r>
      <w:r>
        <w:rPr>
          <w:noProof/>
        </w:rPr>
        <w:fldChar w:fldCharType="begin"/>
      </w:r>
      <w:r>
        <w:rPr>
          <w:noProof/>
        </w:rPr>
        <w:instrText xml:space="preserve"> PAGEREF _Toc297137563 \h </w:instrText>
      </w:r>
      <w:r>
        <w:rPr>
          <w:noProof/>
        </w:rPr>
      </w:r>
      <w:r>
        <w:rPr>
          <w:noProof/>
        </w:rPr>
        <w:fldChar w:fldCharType="separate"/>
      </w:r>
      <w:r w:rsidR="004D30B0">
        <w:rPr>
          <w:noProof/>
        </w:rPr>
        <w:t>9</w:t>
      </w:r>
      <w:r>
        <w:rPr>
          <w:noProof/>
        </w:rPr>
        <w:fldChar w:fldCharType="end"/>
      </w:r>
    </w:p>
    <w:p w14:paraId="25476CAC" w14:textId="77777777" w:rsidR="00C34571" w:rsidRPr="006604E3" w:rsidRDefault="00C34571">
      <w:pPr>
        <w:pStyle w:val="TOC2"/>
        <w:tabs>
          <w:tab w:val="left" w:pos="960"/>
          <w:tab w:val="right" w:leader="dot" w:pos="8976"/>
        </w:tabs>
        <w:rPr>
          <w:sz w:val="32"/>
        </w:rPr>
      </w:pPr>
      <w:r w:rsidRPr="006604E3">
        <w:rPr>
          <w:sz w:val="32"/>
        </w:rPr>
        <w:fldChar w:fldCharType="end"/>
      </w:r>
    </w:p>
    <w:p w14:paraId="4020D775" w14:textId="77777777" w:rsidR="00C34571" w:rsidRPr="006604E3" w:rsidRDefault="00C34571">
      <w:pPr>
        <w:pStyle w:val="Heading1"/>
      </w:pPr>
      <w:bookmarkStart w:id="3" w:name="_Toc102232953"/>
      <w:bookmarkStart w:id="4" w:name="_Toc297137540"/>
      <w:r w:rsidRPr="006604E3">
        <w:lastRenderedPageBreak/>
        <w:t>Introduction</w:t>
      </w:r>
      <w:bookmarkEnd w:id="0"/>
      <w:bookmarkEnd w:id="3"/>
      <w:bookmarkEnd w:id="4"/>
    </w:p>
    <w:p w14:paraId="46F66D3C" w14:textId="52CB9A5C" w:rsidR="007442AC" w:rsidRPr="007442AC" w:rsidRDefault="007442AC" w:rsidP="007442AC">
      <w:pPr>
        <w:pStyle w:val="textbody"/>
      </w:pPr>
      <w:r w:rsidRPr="007442AC">
        <w:t xml:space="preserve">This document describes the Land Use extension for the LANDIS-II model. </w:t>
      </w:r>
      <w:r>
        <w:t xml:space="preserve"> Users should read</w:t>
      </w:r>
      <w:r w:rsidRPr="007442AC">
        <w:t xml:space="preserve"> the </w:t>
      </w:r>
      <w:r w:rsidRPr="007442AC">
        <w:rPr>
          <w:i/>
        </w:rPr>
        <w:t>LANDIS-II Conceptual Model Description</w:t>
      </w:r>
      <w:r>
        <w:t xml:space="preserve"> and</w:t>
      </w:r>
      <w:r w:rsidRPr="007442AC">
        <w:t xml:space="preserve"> </w:t>
      </w:r>
      <w:r>
        <w:t xml:space="preserve">the </w:t>
      </w:r>
      <w:r w:rsidRPr="007442AC">
        <w:rPr>
          <w:i/>
        </w:rPr>
        <w:t>LANDIS-II Model</w:t>
      </w:r>
      <w:r w:rsidR="00216DB9">
        <w:rPr>
          <w:i/>
        </w:rPr>
        <w:t xml:space="preserve"> v6.0</w:t>
      </w:r>
      <w:r w:rsidRPr="007442AC">
        <w:rPr>
          <w:i/>
        </w:rPr>
        <w:t xml:space="preserve"> User Guide</w:t>
      </w:r>
      <w:r w:rsidRPr="007442AC">
        <w:t xml:space="preserve"> prior to reading this document. </w:t>
      </w:r>
    </w:p>
    <w:p w14:paraId="4126FA8C" w14:textId="77777777" w:rsidR="00EB7163" w:rsidRDefault="007442AC" w:rsidP="007442AC">
      <w:pPr>
        <w:pStyle w:val="textbody"/>
      </w:pPr>
      <w:r w:rsidRPr="007442AC">
        <w:t xml:space="preserve">This new extension allows users to incorporate a sequence of maps depicting changes in land use or land cover into LANDIS-II simulations. Maps can be developed manually in a Geographic Information System, or derived from an external program (e.g., </w:t>
      </w:r>
      <w:proofErr w:type="spellStart"/>
      <w:r w:rsidRPr="007442AC">
        <w:t>Dynamica</w:t>
      </w:r>
      <w:proofErr w:type="spellEnd"/>
      <w:r w:rsidRPr="007442AC">
        <w:t>). Map values correspond to land use or land cover classes, and a change in map value at a site from one time step to the next indicates a cha</w:t>
      </w:r>
      <w:r w:rsidR="00EB7163">
        <w:t>nge in land use or land cover.</w:t>
      </w:r>
    </w:p>
    <w:p w14:paraId="324EA204" w14:textId="77777777" w:rsidR="00EB7163" w:rsidRDefault="007442AC" w:rsidP="007442AC">
      <w:pPr>
        <w:pStyle w:val="textbody"/>
      </w:pPr>
      <w:r w:rsidRPr="007442AC">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w:t>
      </w:r>
      <w:r w:rsidR="00EB7163">
        <w:t>rts is prevented.</w:t>
      </w:r>
    </w:p>
    <w:p w14:paraId="76C96671" w14:textId="0DAA5397" w:rsidR="00C34571" w:rsidRPr="009B7E75" w:rsidRDefault="007442AC" w:rsidP="007442AC">
      <w:pPr>
        <w:pStyle w:val="textbody"/>
      </w:pPr>
      <w:r w:rsidRPr="007442AC">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14:paraId="276C007A" w14:textId="77777777" w:rsidR="002A47AB" w:rsidRDefault="00BB1FD8">
      <w:pPr>
        <w:pStyle w:val="Heading2"/>
      </w:pPr>
      <w:bookmarkStart w:id="5" w:name="_Toc297137541"/>
      <w:r>
        <w:t>Requirements</w:t>
      </w:r>
      <w:bookmarkEnd w:id="5"/>
    </w:p>
    <w:p w14:paraId="755B12DF" w14:textId="77777777" w:rsidR="002A47AB" w:rsidRPr="00794961" w:rsidRDefault="00BB1FD8" w:rsidP="006974BF">
      <w:pPr>
        <w:pStyle w:val="textbody"/>
      </w:pPr>
      <w:r w:rsidRPr="00BB1FD8">
        <w:t xml:space="preserve">This extension is compatible with LANDIS-II version 6 series. </w:t>
      </w:r>
      <w:r>
        <w:t xml:space="preserve"> </w:t>
      </w:r>
      <w:r w:rsidRPr="00BB1FD8">
        <w:t>This extension requires Biom</w:t>
      </w:r>
      <w:r>
        <w:t>ass Succession version 3.2+</w:t>
      </w:r>
      <w:r>
        <w:rPr>
          <w:rStyle w:val="FootnoteReference"/>
        </w:rPr>
        <w:footnoteReference w:id="1"/>
      </w:r>
      <w:r>
        <w:t xml:space="preserve"> </w:t>
      </w:r>
      <w:r w:rsidRPr="00BB1FD8">
        <w:t>and Biomass Harvest v</w:t>
      </w:r>
      <w:r>
        <w:t>ersion 3+</w:t>
      </w:r>
      <w:r w:rsidRPr="00BB1FD8">
        <w:t xml:space="preserve">. </w:t>
      </w:r>
      <w:r>
        <w:t xml:space="preserve"> </w:t>
      </w:r>
      <w:r w:rsidRPr="00BB1FD8">
        <w:t>Output Biomass v2.1</w:t>
      </w:r>
      <w:r>
        <w:t>+</w:t>
      </w:r>
      <w:r w:rsidRPr="00BB1FD8">
        <w:t xml:space="preserve"> is required to output biomass maps.</w:t>
      </w:r>
    </w:p>
    <w:p w14:paraId="41EFEAF3" w14:textId="77777777" w:rsidR="00C34571" w:rsidRDefault="00BB1FD8">
      <w:pPr>
        <w:pStyle w:val="Heading2"/>
      </w:pPr>
      <w:bookmarkStart w:id="6" w:name="_Toc297137542"/>
      <w:r>
        <w:t>Revision History</w:t>
      </w:r>
      <w:bookmarkEnd w:id="6"/>
    </w:p>
    <w:p w14:paraId="2C154285" w14:textId="77777777" w:rsidR="002A47AB" w:rsidRDefault="002A47AB" w:rsidP="00BD646A">
      <w:pPr>
        <w:pStyle w:val="Heading3"/>
      </w:pPr>
      <w:bookmarkStart w:id="7" w:name="_Toc297137543"/>
      <w:r>
        <w:t xml:space="preserve">Version </w:t>
      </w:r>
      <w:r w:rsidR="00BB1FD8">
        <w:t>1</w:t>
      </w:r>
      <w:bookmarkEnd w:id="7"/>
    </w:p>
    <w:p w14:paraId="46A5C4C7" w14:textId="77777777" w:rsidR="00BB1FD8" w:rsidRPr="00BB1FD8" w:rsidRDefault="003A554F" w:rsidP="00BB1FD8">
      <w:pPr>
        <w:pStyle w:val="textbody"/>
      </w:pPr>
      <w:r>
        <w:rPr>
          <w:u w:val="single"/>
        </w:rPr>
        <w:t>v1.</w:t>
      </w:r>
      <w:r w:rsidRPr="003A554F">
        <w:rPr>
          <w:u w:val="single"/>
        </w:rPr>
        <w:t>0</w:t>
      </w:r>
      <w:r>
        <w:t xml:space="preserve">  (</w:t>
      </w:r>
      <w:r w:rsidR="00BB1FD8" w:rsidRPr="003A554F">
        <w:t>June</w:t>
      </w:r>
      <w:r w:rsidR="00BB1FD8">
        <w:t xml:space="preserve"> 28, 2015</w:t>
      </w:r>
      <w:r>
        <w:t>)</w:t>
      </w:r>
    </w:p>
    <w:p w14:paraId="607AE5AD" w14:textId="77777777" w:rsidR="002A47AB" w:rsidRPr="002A47AB" w:rsidRDefault="006974BF" w:rsidP="006974BF">
      <w:pPr>
        <w:pStyle w:val="textbody"/>
      </w:pPr>
      <w:r>
        <w:t>The initial public release</w:t>
      </w:r>
      <w:r w:rsidR="002A47AB">
        <w:t>.</w:t>
      </w:r>
    </w:p>
    <w:p w14:paraId="65CA0074" w14:textId="77777777" w:rsidR="00C34571" w:rsidRPr="006604E3" w:rsidRDefault="00C34571">
      <w:pPr>
        <w:pStyle w:val="Heading2"/>
      </w:pPr>
      <w:bookmarkStart w:id="8" w:name="_Toc113769710"/>
      <w:bookmarkStart w:id="9" w:name="_Toc113770926"/>
      <w:bookmarkStart w:id="10" w:name="_Toc297137544"/>
      <w:r w:rsidRPr="006604E3">
        <w:lastRenderedPageBreak/>
        <w:t>Acknowledgements</w:t>
      </w:r>
      <w:bookmarkEnd w:id="8"/>
      <w:bookmarkEnd w:id="9"/>
      <w:bookmarkEnd w:id="10"/>
    </w:p>
    <w:p w14:paraId="11803D7B" w14:textId="77777777" w:rsidR="00C34571" w:rsidRPr="006604E3" w:rsidRDefault="006974BF" w:rsidP="006974BF">
      <w:pPr>
        <w:pStyle w:val="textbody"/>
      </w:pPr>
      <w:r>
        <w:t xml:space="preserve">Funding for the development of this extension was provided by Harvard Forest, the </w:t>
      </w:r>
      <w:r w:rsidRPr="006974BF">
        <w:t>Dynamics of Coupled Natural and Human Systems (CNH) Program</w:t>
      </w:r>
      <w:r>
        <w:t xml:space="preserve"> of the National Science Foundation (USA), and the University of Notre Dame</w:t>
      </w:r>
      <w:r w:rsidR="00C34571" w:rsidRPr="006604E3">
        <w:t xml:space="preserve">.  </w:t>
      </w:r>
    </w:p>
    <w:p w14:paraId="7FC35B44" w14:textId="77777777" w:rsidR="00C34571" w:rsidRPr="006604E3" w:rsidRDefault="00C34571">
      <w:pPr>
        <w:pStyle w:val="Heading1"/>
      </w:pPr>
      <w:bookmarkStart w:id="11" w:name="_Toc102232959"/>
      <w:bookmarkStart w:id="12" w:name="_Toc133934414"/>
      <w:bookmarkStart w:id="13" w:name="_Toc297137545"/>
      <w:r w:rsidRPr="006604E3">
        <w:lastRenderedPageBreak/>
        <w:t>Input File</w:t>
      </w:r>
      <w:bookmarkEnd w:id="11"/>
      <w:bookmarkEnd w:id="12"/>
      <w:r w:rsidRPr="006604E3">
        <w:t>s</w:t>
      </w:r>
      <w:bookmarkEnd w:id="13"/>
    </w:p>
    <w:p w14:paraId="049139C4" w14:textId="6A508BA7" w:rsidR="00C34571" w:rsidRPr="009B7E75" w:rsidRDefault="00C34571" w:rsidP="009B7E75">
      <w:pPr>
        <w:pStyle w:val="textbody"/>
      </w:pPr>
      <w:r w:rsidRPr="009B7E75">
        <w:t xml:space="preserve">This extension </w:t>
      </w:r>
      <w:r w:rsidR="00EB7163">
        <w:t>has two types of input</w:t>
      </w:r>
      <w:r w:rsidR="003A554F">
        <w:t xml:space="preserve"> files: a text file with input parameters (section </w:t>
      </w:r>
      <w:r w:rsidR="003A554F">
        <w:fldChar w:fldCharType="begin"/>
      </w:r>
      <w:r w:rsidR="003A554F">
        <w:instrText xml:space="preserve"> REF _Ref297133549 \r \h </w:instrText>
      </w:r>
      <w:r w:rsidR="003A554F">
        <w:fldChar w:fldCharType="separate"/>
      </w:r>
      <w:r w:rsidR="004D30B0">
        <w:t>2.2</w:t>
      </w:r>
      <w:r w:rsidR="003A554F">
        <w:fldChar w:fldCharType="end"/>
      </w:r>
      <w:r w:rsidR="003A554F">
        <w:t xml:space="preserve">) and a set of land use maps (section </w:t>
      </w:r>
      <w:r w:rsidR="003A554F">
        <w:fldChar w:fldCharType="begin"/>
      </w:r>
      <w:r w:rsidR="003A554F">
        <w:instrText xml:space="preserve"> REF _Ref297133449 \r \h </w:instrText>
      </w:r>
      <w:r w:rsidR="003A554F">
        <w:fldChar w:fldCharType="separate"/>
      </w:r>
      <w:r w:rsidR="004D30B0">
        <w:t>2.1</w:t>
      </w:r>
      <w:r w:rsidR="003A554F">
        <w:fldChar w:fldCharType="end"/>
      </w:r>
      <w:r w:rsidR="003A554F">
        <w:t>).</w:t>
      </w:r>
      <w:r w:rsidRPr="009B7E75">
        <w:t xml:space="preserve"> </w:t>
      </w:r>
    </w:p>
    <w:p w14:paraId="5261C3A2" w14:textId="77777777" w:rsidR="003A554F" w:rsidRDefault="003A554F">
      <w:pPr>
        <w:pStyle w:val="Heading2"/>
      </w:pPr>
      <w:bookmarkStart w:id="14" w:name="_Ref297133449"/>
      <w:bookmarkStart w:id="15" w:name="_Toc297137546"/>
      <w:bookmarkStart w:id="16" w:name="_Toc112235332"/>
      <w:bookmarkStart w:id="17" w:name="_Toc133386213"/>
      <w:bookmarkStart w:id="18" w:name="_Toc133907148"/>
      <w:bookmarkStart w:id="19" w:name="_Toc133934416"/>
      <w:r>
        <w:t>Land Use Maps</w:t>
      </w:r>
      <w:bookmarkEnd w:id="14"/>
      <w:bookmarkEnd w:id="15"/>
    </w:p>
    <w:p w14:paraId="0B9AF6DF" w14:textId="7C84A734" w:rsidR="003A554F" w:rsidRDefault="003A554F" w:rsidP="003A554F">
      <w:pPr>
        <w:pStyle w:val="textbody"/>
      </w:pPr>
      <w:r w:rsidRPr="003A554F">
        <w:t>This extension requires a time-series of thematic raster maps.  The maps represent the la</w:t>
      </w:r>
      <w:r>
        <w:t>nd use</w:t>
      </w:r>
      <w:r w:rsidR="00EB7163">
        <w:t>s</w:t>
      </w:r>
      <w:r>
        <w:t xml:space="preserve"> for active sites through</w:t>
      </w:r>
      <w:r w:rsidRPr="003A554F">
        <w:t xml:space="preserve">out the simulation.  One land-use map must be provided for each extension time step.  In the map for time step </w:t>
      </w:r>
      <w:r w:rsidRPr="003A554F">
        <w:rPr>
          <w:i/>
        </w:rPr>
        <w:t>t,</w:t>
      </w:r>
      <w:r w:rsidRPr="003A554F">
        <w:t xml:space="preserve"> the value at cell (</w:t>
      </w:r>
      <w:r w:rsidRPr="003A554F">
        <w:rPr>
          <w:i/>
        </w:rPr>
        <w:t>row, column</w:t>
      </w:r>
      <w:r w:rsidRPr="003A554F">
        <w:t>) is the map code (section</w:t>
      </w:r>
      <w:r w:rsidR="00EB7163">
        <w:t xml:space="preserve"> </w:t>
      </w:r>
      <w:r w:rsidR="00EB7163">
        <w:fldChar w:fldCharType="begin"/>
      </w:r>
      <w:r w:rsidR="00EB7163">
        <w:instrText xml:space="preserve"> REF _Ref297139209 \r \h </w:instrText>
      </w:r>
      <w:r w:rsidR="00EB7163">
        <w:fldChar w:fldCharType="separate"/>
      </w:r>
      <w:r w:rsidR="004D30B0">
        <w:t>3.2</w:t>
      </w:r>
      <w:r w:rsidR="00EB7163">
        <w:fldChar w:fldCharType="end"/>
      </w:r>
      <w:r w:rsidRPr="003A554F">
        <w:t>) for the land use at the site (</w:t>
      </w:r>
      <w:r w:rsidRPr="003A554F">
        <w:rPr>
          <w:i/>
        </w:rPr>
        <w:t>row, column</w:t>
      </w:r>
      <w:r w:rsidRPr="003A554F">
        <w:t xml:space="preserve">) at time </w:t>
      </w:r>
      <w:r w:rsidRPr="003A554F">
        <w:rPr>
          <w:i/>
        </w:rPr>
        <w:t>t.</w:t>
      </w:r>
      <w:r w:rsidRPr="003A554F">
        <w:t xml:space="preserve">  The initial land use for each active site is specified in the map for time step 0.  The naming conventions for the maps are provided </w:t>
      </w:r>
      <w:r w:rsidR="00EB7163">
        <w:t xml:space="preserve">below in section </w:t>
      </w:r>
      <w:r w:rsidR="00EB7163">
        <w:fldChar w:fldCharType="begin"/>
      </w:r>
      <w:r w:rsidR="00EB7163">
        <w:instrText xml:space="preserve"> REF _Ref297139255 \r \h </w:instrText>
      </w:r>
      <w:r w:rsidR="00EB7163">
        <w:fldChar w:fldCharType="separate"/>
      </w:r>
      <w:r w:rsidR="004D30B0">
        <w:t>2.2.3</w:t>
      </w:r>
      <w:r w:rsidR="00EB7163">
        <w:fldChar w:fldCharType="end"/>
      </w:r>
      <w:r w:rsidRPr="003A554F">
        <w:t>.</w:t>
      </w:r>
    </w:p>
    <w:p w14:paraId="52FD7465" w14:textId="77777777" w:rsidR="00581E82" w:rsidRDefault="00581E82" w:rsidP="00581E82">
      <w:pPr>
        <w:pStyle w:val="Heading3"/>
      </w:pPr>
      <w:bookmarkStart w:id="20" w:name="_Toc297137547"/>
      <w:r>
        <w:t>Land Use Change Events</w:t>
      </w:r>
      <w:bookmarkEnd w:id="20"/>
    </w:p>
    <w:p w14:paraId="6067270C" w14:textId="77777777" w:rsidR="00581E82" w:rsidRPr="00581E82" w:rsidRDefault="00581E82" w:rsidP="00581E82">
      <w:pPr>
        <w:pStyle w:val="textbody"/>
      </w:pPr>
      <w:r w:rsidRPr="00581E82">
        <w:t xml:space="preserve">When reading the land use map for time step </w:t>
      </w:r>
      <w:r w:rsidRPr="00581E82">
        <w:rPr>
          <w:i/>
        </w:rPr>
        <w:t>t,</w:t>
      </w:r>
      <w:r w:rsidRPr="00581E82">
        <w:t xml:space="preserve"> the extension determines if a site’s land use has changed since the previous time step:</w:t>
      </w:r>
    </w:p>
    <w:p w14:paraId="7051E7D3" w14:textId="77777777" w:rsidR="00581E82" w:rsidRPr="00581E82" w:rsidRDefault="00581E82" w:rsidP="00A7786C">
      <w:pPr>
        <w:pStyle w:val="textbody"/>
        <w:ind w:left="5580" w:hanging="3780"/>
      </w:pPr>
      <w:r w:rsidRPr="00581E82">
        <w:t>LU(</w:t>
      </w:r>
      <w:r w:rsidRPr="00581E82">
        <w:rPr>
          <w:i/>
        </w:rPr>
        <w:t>site, t</w:t>
      </w:r>
      <w:r w:rsidRPr="00581E82">
        <w:t>-</w:t>
      </w:r>
      <w:r w:rsidRPr="00581E82">
        <w:sym w:font="Symbol" w:char="F044"/>
      </w:r>
      <w:r w:rsidRPr="00581E82">
        <w:t>t</w:t>
      </w:r>
      <w:r w:rsidR="00A7786C">
        <w:rPr>
          <w:vertAlign w:val="subscript"/>
        </w:rPr>
        <w:t xml:space="preserve"> LAND</w:t>
      </w:r>
      <w:r w:rsidRPr="00581E82">
        <w:rPr>
          <w:vertAlign w:val="subscript"/>
        </w:rPr>
        <w:t xml:space="preserve"> USE</w:t>
      </w:r>
      <w:r w:rsidRPr="00581E82">
        <w:t xml:space="preserve">) </w:t>
      </w:r>
      <w:r w:rsidRPr="00581E82">
        <w:sym w:font="Symbol" w:char="F0B9"/>
      </w:r>
      <w:r w:rsidRPr="00581E82">
        <w:t xml:space="preserve"> LU(</w:t>
      </w:r>
      <w:r w:rsidRPr="00581E82">
        <w:rPr>
          <w:i/>
        </w:rPr>
        <w:t>site, t</w:t>
      </w:r>
      <w:r w:rsidRPr="00581E82">
        <w:t xml:space="preserve">) </w:t>
      </w:r>
      <w:r w:rsidRPr="00581E82">
        <w:sym w:font="Symbol" w:char="F0DE"/>
      </w:r>
      <w:r w:rsidR="00A7786C">
        <w:tab/>
      </w:r>
      <w:r w:rsidRPr="00581E82">
        <w:t xml:space="preserve">land use change event at </w:t>
      </w:r>
      <w:r w:rsidRPr="00581E82">
        <w:rPr>
          <w:i/>
        </w:rPr>
        <w:t>site</w:t>
      </w:r>
    </w:p>
    <w:p w14:paraId="11377C25" w14:textId="455799B9" w:rsidR="00581E82" w:rsidRPr="00581E82" w:rsidRDefault="00581E82" w:rsidP="00581E82">
      <w:pPr>
        <w:pStyle w:val="textbody"/>
      </w:pPr>
      <w:r w:rsidRPr="00581E82">
        <w:t>When a site’s land use changes, the extension applies the land-cover change (section</w:t>
      </w:r>
      <w:r w:rsidR="00EB7163">
        <w:t xml:space="preserve"> </w:t>
      </w:r>
      <w:r w:rsidR="00EB7163">
        <w:fldChar w:fldCharType="begin"/>
      </w:r>
      <w:r w:rsidR="00EB7163">
        <w:instrText xml:space="preserve"> REF _Ref297139308 \r \h </w:instrText>
      </w:r>
      <w:r w:rsidR="00EB7163">
        <w:fldChar w:fldCharType="separate"/>
      </w:r>
      <w:r w:rsidR="004D30B0">
        <w:t>3.4</w:t>
      </w:r>
      <w:r w:rsidR="00EB7163">
        <w:fldChar w:fldCharType="end"/>
      </w:r>
      <w:r w:rsidRPr="00581E82">
        <w:t>) associated with the new land use, LU(</w:t>
      </w:r>
      <w:r w:rsidRPr="00581E82">
        <w:rPr>
          <w:i/>
        </w:rPr>
        <w:t>site, t</w:t>
      </w:r>
      <w:r w:rsidRPr="00581E82">
        <w:t>), to the site.</w:t>
      </w:r>
    </w:p>
    <w:p w14:paraId="18A25FE6" w14:textId="77777777" w:rsidR="003A554F" w:rsidRDefault="003A554F" w:rsidP="003A554F">
      <w:pPr>
        <w:pStyle w:val="Heading2"/>
      </w:pPr>
      <w:bookmarkStart w:id="21" w:name="_Ref297133549"/>
      <w:bookmarkStart w:id="22" w:name="_Toc297137548"/>
      <w:r>
        <w:t>Input Parameters</w:t>
      </w:r>
      <w:bookmarkEnd w:id="21"/>
      <w:bookmarkEnd w:id="22"/>
    </w:p>
    <w:p w14:paraId="2845C6D5" w14:textId="410A00AC" w:rsidR="003A554F" w:rsidRPr="003A554F" w:rsidRDefault="003A554F" w:rsidP="003A554F">
      <w:pPr>
        <w:pStyle w:val="textbody"/>
      </w:pPr>
      <w:r>
        <w:t>The text file with these parameters</w:t>
      </w:r>
      <w:r w:rsidRPr="009B7E75">
        <w:t xml:space="preserve"> must comply with the general format requirements described in section 3.1 </w:t>
      </w:r>
      <w:r w:rsidRPr="003A554F">
        <w:rPr>
          <w:i/>
        </w:rPr>
        <w:t>Text Input Files</w:t>
      </w:r>
      <w:r w:rsidRPr="009B7E75">
        <w:t xml:space="preserve"> </w:t>
      </w:r>
      <w:r w:rsidR="00EB7163">
        <w:t>of</w:t>
      </w:r>
      <w:r w:rsidRPr="009B7E75">
        <w:t xml:space="preserve"> the </w:t>
      </w:r>
      <w:r w:rsidRPr="003A554F">
        <w:rPr>
          <w:i/>
        </w:rPr>
        <w:t>LANDIS-II Model User Guide</w:t>
      </w:r>
      <w:r w:rsidRPr="009B7E75">
        <w:t>.</w:t>
      </w:r>
    </w:p>
    <w:p w14:paraId="17E9AFC6" w14:textId="77777777" w:rsidR="00C34571" w:rsidRPr="006604E3" w:rsidRDefault="00C34571" w:rsidP="00581E82">
      <w:pPr>
        <w:pStyle w:val="Heading3"/>
      </w:pPr>
      <w:bookmarkStart w:id="23" w:name="_Toc297137549"/>
      <w:proofErr w:type="spellStart"/>
      <w:r w:rsidRPr="006604E3">
        <w:t>LandisData</w:t>
      </w:r>
      <w:bookmarkEnd w:id="16"/>
      <w:bookmarkEnd w:id="17"/>
      <w:bookmarkEnd w:id="18"/>
      <w:bookmarkEnd w:id="19"/>
      <w:bookmarkEnd w:id="23"/>
      <w:proofErr w:type="spellEnd"/>
    </w:p>
    <w:p w14:paraId="7B0902F6" w14:textId="77777777" w:rsidR="00C34571" w:rsidRDefault="00C34571">
      <w:pPr>
        <w:pStyle w:val="textbody"/>
      </w:pPr>
      <w:r w:rsidRPr="006604E3">
        <w:t xml:space="preserve">This parameter’s value must be </w:t>
      </w:r>
      <w:r w:rsidRPr="006604E3">
        <w:rPr>
          <w:rFonts w:ascii="Courier New" w:hAnsi="Courier New" w:cs="Courier New"/>
          <w:sz w:val="20"/>
        </w:rPr>
        <w:t>"</w:t>
      </w:r>
      <w:r w:rsidR="00581E82">
        <w:rPr>
          <w:rFonts w:ascii="Courier New" w:hAnsi="Courier New" w:cs="Courier New"/>
          <w:sz w:val="20"/>
        </w:rPr>
        <w:t>Land Use</w:t>
      </w:r>
      <w:r w:rsidRPr="006604E3">
        <w:rPr>
          <w:rFonts w:ascii="Courier New" w:hAnsi="Courier New" w:cs="Courier New"/>
          <w:sz w:val="20"/>
        </w:rPr>
        <w:t>"</w:t>
      </w:r>
      <w:r w:rsidRPr="006604E3">
        <w:t>.</w:t>
      </w:r>
    </w:p>
    <w:p w14:paraId="23C394E0" w14:textId="77777777" w:rsidR="00C34571" w:rsidRDefault="00581E82" w:rsidP="00581E82">
      <w:pPr>
        <w:pStyle w:val="Heading3"/>
      </w:pPr>
      <w:bookmarkStart w:id="24" w:name="_Toc297137550"/>
      <w:proofErr w:type="spellStart"/>
      <w:r w:rsidRPr="00581E82">
        <w:t>Timestep</w:t>
      </w:r>
      <w:bookmarkEnd w:id="24"/>
      <w:proofErr w:type="spellEnd"/>
    </w:p>
    <w:p w14:paraId="21331272" w14:textId="77777777" w:rsidR="00C34571" w:rsidRPr="006F5CA1" w:rsidRDefault="00581E82" w:rsidP="00A7786C">
      <w:pPr>
        <w:pStyle w:val="textbody"/>
        <w:rPr>
          <w:rFonts w:ascii="Courier" w:hAnsi="Courier"/>
          <w:sz w:val="20"/>
        </w:rPr>
      </w:pPr>
      <w:r w:rsidRPr="008954EA">
        <w:t>This parameter is the extension’s time</w:t>
      </w:r>
      <w:r>
        <w:t xml:space="preserve"> </w:t>
      </w:r>
      <w:r w:rsidRPr="008954EA">
        <w:t>step</w:t>
      </w:r>
      <w:r>
        <w:t xml:space="preserve">, </w:t>
      </w:r>
      <w:r>
        <w:sym w:font="Symbol" w:char="F044"/>
      </w:r>
      <w:r>
        <w:t>t</w:t>
      </w:r>
      <w:r w:rsidR="00A7786C">
        <w:rPr>
          <w:vertAlign w:val="subscript"/>
        </w:rPr>
        <w:t xml:space="preserve"> L</w:t>
      </w:r>
      <w:r>
        <w:rPr>
          <w:vertAlign w:val="subscript"/>
        </w:rPr>
        <w:t>AND USE</w:t>
      </w:r>
      <w:r w:rsidRPr="008954EA">
        <w:t xml:space="preserve">. </w:t>
      </w:r>
      <w:r w:rsidR="00A7786C">
        <w:t xml:space="preserve"> </w:t>
      </w:r>
      <w:r w:rsidRPr="008954EA">
        <w:t xml:space="preserve">Value: integer &gt; 0. </w:t>
      </w:r>
      <w:r w:rsidR="00A7786C">
        <w:t xml:space="preserve"> </w:t>
      </w:r>
      <w:r w:rsidRPr="008954EA">
        <w:t>Units:</w:t>
      </w:r>
      <w:r>
        <w:t xml:space="preserve"> </w:t>
      </w:r>
      <w:r w:rsidRPr="008954EA">
        <w:t>years.</w:t>
      </w:r>
    </w:p>
    <w:p w14:paraId="3F575450" w14:textId="77777777" w:rsidR="00C34571" w:rsidRPr="006604E3" w:rsidRDefault="00A7786C" w:rsidP="00A7786C">
      <w:pPr>
        <w:pStyle w:val="Heading3"/>
      </w:pPr>
      <w:bookmarkStart w:id="25" w:name="_Toc297137551"/>
      <w:bookmarkStart w:id="26" w:name="_Ref297139255"/>
      <w:proofErr w:type="spellStart"/>
      <w:r w:rsidRPr="00A7786C">
        <w:t>InputMaps</w:t>
      </w:r>
      <w:bookmarkEnd w:id="25"/>
      <w:bookmarkEnd w:id="26"/>
      <w:proofErr w:type="spellEnd"/>
    </w:p>
    <w:p w14:paraId="144A640C" w14:textId="77777777" w:rsidR="00C34571" w:rsidRPr="00067E45" w:rsidRDefault="00C34571" w:rsidP="00067E45">
      <w:pPr>
        <w:autoSpaceDE w:val="0"/>
        <w:autoSpaceDN w:val="0"/>
        <w:adjustRightInd w:val="0"/>
        <w:rPr>
          <w:color w:val="000000"/>
        </w:rPr>
      </w:pPr>
    </w:p>
    <w:p w14:paraId="04ECD1D1" w14:textId="17A09B81" w:rsidR="00A7786C" w:rsidRDefault="00A7786C" w:rsidP="00A7786C">
      <w:pPr>
        <w:pStyle w:val="textbody"/>
      </w:pPr>
      <w:r w:rsidRPr="00A7786C">
        <w:lastRenderedPageBreak/>
        <w:t xml:space="preserve">This parameter identifies the time series of land-use maps. </w:t>
      </w:r>
      <w:r>
        <w:t xml:space="preserve"> </w:t>
      </w:r>
      <w:r w:rsidRPr="00A7786C">
        <w:t>The value is a template</w:t>
      </w:r>
      <w:r>
        <w:t xml:space="preserve"> for the file paths of the maps</w:t>
      </w:r>
      <w:r w:rsidRPr="00A7786C">
        <w:t xml:space="preserve">. </w:t>
      </w:r>
      <w:r>
        <w:t xml:space="preserve"> </w:t>
      </w:r>
      <w:r w:rsidRPr="00A7786C">
        <w:t>The variable “{</w:t>
      </w:r>
      <w:proofErr w:type="spellStart"/>
      <w:r w:rsidRPr="00A7786C">
        <w:t>timestep</w:t>
      </w:r>
      <w:proofErr w:type="spellEnd"/>
      <w:r w:rsidRPr="00A7786C">
        <w:t xml:space="preserve">}” must be included as part of the template; it is replaced with the current time step to generate the file path of the land-use map </w:t>
      </w:r>
      <w:r>
        <w:t>for the current time ste</w:t>
      </w:r>
      <w:r w:rsidRPr="00A7786C">
        <w:t>p</w:t>
      </w:r>
      <w:r w:rsidR="001E1AC9">
        <w:t xml:space="preserve"> (section 3.1.8.1 of </w:t>
      </w:r>
      <w:r w:rsidR="001E1AC9">
        <w:rPr>
          <w:i/>
        </w:rPr>
        <w:t>LANDIS-II Model v6.0 User Guide</w:t>
      </w:r>
      <w:r w:rsidR="001E1AC9">
        <w:t>)</w:t>
      </w:r>
      <w:r w:rsidRPr="00A7786C">
        <w:t xml:space="preserve">. </w:t>
      </w:r>
      <w:r>
        <w:t xml:space="preserve"> </w:t>
      </w:r>
      <w:r w:rsidRPr="00A7786C">
        <w:t>The image file format (e.g., .</w:t>
      </w:r>
      <w:proofErr w:type="spellStart"/>
      <w:r w:rsidRPr="00A7786C">
        <w:t>img</w:t>
      </w:r>
      <w:proofErr w:type="spellEnd"/>
      <w:r w:rsidRPr="00A7786C">
        <w:t>, .</w:t>
      </w:r>
      <w:proofErr w:type="spellStart"/>
      <w:r w:rsidRPr="00A7786C">
        <w:t>ti</w:t>
      </w:r>
      <w:r>
        <w:t>f</w:t>
      </w:r>
      <w:proofErr w:type="spellEnd"/>
      <w:r>
        <w:t>, etc.) must also be included.</w:t>
      </w:r>
    </w:p>
    <w:p w14:paraId="0C39EDE9" w14:textId="77777777" w:rsidR="00A7786C" w:rsidRPr="00A7786C" w:rsidRDefault="00A7786C" w:rsidP="00A7786C">
      <w:pPr>
        <w:pStyle w:val="textbody"/>
      </w:pPr>
      <w:r>
        <w:t>Example:</w:t>
      </w:r>
    </w:p>
    <w:p w14:paraId="2568B2DA" w14:textId="77777777" w:rsidR="00A7786C" w:rsidRDefault="00A7786C" w:rsidP="00A7786C">
      <w:pPr>
        <w:pStyle w:val="textinputfile"/>
      </w:pPr>
      <w:proofErr w:type="spellStart"/>
      <w:r w:rsidRPr="00A7786C">
        <w:t>InputMaps</w:t>
      </w:r>
      <w:proofErr w:type="spellEnd"/>
      <w:r w:rsidRPr="00A7786C">
        <w:tab/>
        <w:t>./land-use-{</w:t>
      </w:r>
      <w:proofErr w:type="spellStart"/>
      <w:r w:rsidRPr="00A7786C">
        <w:t>timestep</w:t>
      </w:r>
      <w:proofErr w:type="spellEnd"/>
      <w:r w:rsidRPr="00A7786C">
        <w:t>}.</w:t>
      </w:r>
      <w:proofErr w:type="spellStart"/>
      <w:r w:rsidRPr="00A7786C">
        <w:t>img</w:t>
      </w:r>
      <w:proofErr w:type="spellEnd"/>
    </w:p>
    <w:p w14:paraId="3CA2194E" w14:textId="77777777" w:rsidR="00A7786C" w:rsidRPr="00A7786C" w:rsidRDefault="00A7786C" w:rsidP="00A7786C">
      <w:pPr>
        <w:pStyle w:val="textinputfile"/>
      </w:pPr>
    </w:p>
    <w:p w14:paraId="31B1A372" w14:textId="3373CC86" w:rsidR="00C34571" w:rsidRPr="00067E45" w:rsidRDefault="00A7786C" w:rsidP="00A7786C">
      <w:pPr>
        <w:pStyle w:val="textbody"/>
      </w:pPr>
      <w:r w:rsidRPr="00A7786C">
        <w:t>In the given example, the series of maps (format is ERDAS IMAGINE) are stored in the current work</w:t>
      </w:r>
      <w:r w:rsidR="00EB7163">
        <w:t>ing directory as (assuming a 10-</w:t>
      </w:r>
      <w:r w:rsidRPr="00A7786C">
        <w:t>year time</w:t>
      </w:r>
      <w:r>
        <w:t xml:space="preserve"> </w:t>
      </w:r>
      <w:r w:rsidRPr="00A7786C">
        <w:t>step): land-use-10.img, land-use-20.img, etc.</w:t>
      </w:r>
    </w:p>
    <w:p w14:paraId="06D82BA7" w14:textId="77777777" w:rsidR="00C34571" w:rsidRPr="006604E3" w:rsidRDefault="00A7786C" w:rsidP="00A7786C">
      <w:pPr>
        <w:pStyle w:val="Heading3"/>
      </w:pPr>
      <w:bookmarkStart w:id="27" w:name="_Toc297137552"/>
      <w:proofErr w:type="spellStart"/>
      <w:r>
        <w:t>SiteLog</w:t>
      </w:r>
      <w:bookmarkEnd w:id="27"/>
      <w:proofErr w:type="spellEnd"/>
    </w:p>
    <w:p w14:paraId="2E0F53FA" w14:textId="7C7A0A71" w:rsidR="00C34571" w:rsidRDefault="00A7786C" w:rsidP="00067E45">
      <w:pPr>
        <w:pStyle w:val="textbody"/>
      </w:pPr>
      <w:r w:rsidRPr="00A7786C">
        <w:t xml:space="preserve">This is an optional parameter that is the file path of the extension’s event log file. </w:t>
      </w:r>
      <w:r w:rsidR="00EB7163">
        <w:t xml:space="preserve"> </w:t>
      </w:r>
      <w:r w:rsidRPr="00A7786C">
        <w:t xml:space="preserve">If this parameter is present, a log file in CSV format will be written that identifies the 1) </w:t>
      </w:r>
      <w:proofErr w:type="spellStart"/>
      <w:r w:rsidRPr="00A7786C">
        <w:t>timestep</w:t>
      </w:r>
      <w:proofErr w:type="spellEnd"/>
      <w:r w:rsidRPr="00A7786C">
        <w:t>; 2) row and column; 3) and biomass (g/m</w:t>
      </w:r>
      <w:r w:rsidRPr="00EB7163">
        <w:rPr>
          <w:vertAlign w:val="superscript"/>
        </w:rPr>
        <w:t>2</w:t>
      </w:r>
      <w:r w:rsidRPr="00A7786C">
        <w:t xml:space="preserve">) removed by species. </w:t>
      </w:r>
      <w:r w:rsidRPr="00A7786C">
        <w:rPr>
          <w:b/>
        </w:rPr>
        <w:t>Warning:</w:t>
      </w:r>
      <w:r w:rsidRPr="00A7786C">
        <w:t xml:space="preserve"> This file can become extremely large.</w:t>
      </w:r>
    </w:p>
    <w:p w14:paraId="1D155B0A" w14:textId="77777777" w:rsidR="00A7786C" w:rsidRPr="00067E45" w:rsidRDefault="00A7786C" w:rsidP="00067E45">
      <w:pPr>
        <w:pStyle w:val="textbody"/>
      </w:pPr>
      <w:r>
        <w:t>Example:</w:t>
      </w:r>
    </w:p>
    <w:p w14:paraId="57525178" w14:textId="77777777" w:rsidR="00C34571" w:rsidRDefault="00A7786C" w:rsidP="00A7786C">
      <w:pPr>
        <w:pStyle w:val="textinputfile"/>
      </w:pPr>
      <w:proofErr w:type="spellStart"/>
      <w:r w:rsidRPr="00094A52">
        <w:t>Si</w:t>
      </w:r>
      <w:r>
        <w:t>teLog</w:t>
      </w:r>
      <w:proofErr w:type="spellEnd"/>
      <w:r>
        <w:tab/>
        <w:t>./land-use/</w:t>
      </w:r>
      <w:r w:rsidRPr="00E768B9">
        <w:t>site-log.csv</w:t>
      </w:r>
    </w:p>
    <w:p w14:paraId="0C0C4356" w14:textId="77777777" w:rsidR="00A7786C" w:rsidRDefault="00A7786C" w:rsidP="00A7786C">
      <w:pPr>
        <w:pStyle w:val="Heading3"/>
      </w:pPr>
      <w:bookmarkStart w:id="28" w:name="_Toc297137553"/>
      <w:r>
        <w:t>Land Uses</w:t>
      </w:r>
      <w:bookmarkEnd w:id="28"/>
    </w:p>
    <w:p w14:paraId="4D7FEC72" w14:textId="77777777" w:rsidR="00A7786C" w:rsidRDefault="00A7786C" w:rsidP="00A7786C">
      <w:pPr>
        <w:pStyle w:val="textbody"/>
      </w:pPr>
      <w:r w:rsidRPr="00A7786C">
        <w:t>The rest of the input file is a list of one or m</w:t>
      </w:r>
      <w:r>
        <w:t xml:space="preserve">ore land-use definitions.  The format of these </w:t>
      </w:r>
      <w:r w:rsidRPr="00A7786C">
        <w:t>land-use definition</w:t>
      </w:r>
      <w:r>
        <w:t>s</w:t>
      </w:r>
      <w:r w:rsidRPr="00A7786C">
        <w:t xml:space="preserve"> </w:t>
      </w:r>
      <w:r>
        <w:t>is described in the next chapter</w:t>
      </w:r>
      <w:r w:rsidRPr="00A7786C">
        <w:t>.</w:t>
      </w:r>
    </w:p>
    <w:p w14:paraId="3F9E9FB7" w14:textId="77777777" w:rsidR="00A7786C" w:rsidRDefault="002F401D" w:rsidP="002F401D">
      <w:pPr>
        <w:pStyle w:val="Heading1"/>
      </w:pPr>
      <w:bookmarkStart w:id="29" w:name="_Toc297137554"/>
      <w:r>
        <w:lastRenderedPageBreak/>
        <w:t>Land Use Definitions</w:t>
      </w:r>
      <w:bookmarkEnd w:id="29"/>
    </w:p>
    <w:p w14:paraId="1D635296" w14:textId="53FB0AF3" w:rsidR="004650B2" w:rsidRPr="004650B2" w:rsidRDefault="004650B2" w:rsidP="004650B2">
      <w:pPr>
        <w:pStyle w:val="textbody"/>
      </w:pPr>
      <w:r>
        <w:t xml:space="preserve">Each land use is defined by a block of parameters in the input file (section </w:t>
      </w:r>
      <w:r>
        <w:fldChar w:fldCharType="begin"/>
      </w:r>
      <w:r>
        <w:instrText xml:space="preserve"> REF _Ref297133549 \r \h </w:instrText>
      </w:r>
      <w:r>
        <w:fldChar w:fldCharType="separate"/>
      </w:r>
      <w:r w:rsidR="004D30B0">
        <w:t>2.2</w:t>
      </w:r>
      <w:r>
        <w:fldChar w:fldCharType="end"/>
      </w:r>
      <w:r>
        <w:t>).  The following sections describe the parameters that are required and optional for each land-use definition.</w:t>
      </w:r>
    </w:p>
    <w:p w14:paraId="223C5B85" w14:textId="67EBA682" w:rsidR="00216DB9" w:rsidRPr="00216DB9" w:rsidRDefault="00216DB9" w:rsidP="00216DB9">
      <w:pPr>
        <w:pStyle w:val="Heading2"/>
      </w:pPr>
      <w:bookmarkStart w:id="30" w:name="_Toc297137555"/>
      <w:proofErr w:type="spellStart"/>
      <w:r w:rsidRPr="00216DB9">
        <w:t>LandUse</w:t>
      </w:r>
      <w:bookmarkEnd w:id="30"/>
      <w:proofErr w:type="spellEnd"/>
    </w:p>
    <w:p w14:paraId="008FB631" w14:textId="77777777" w:rsidR="00216DB9" w:rsidRPr="00216DB9" w:rsidRDefault="00216DB9" w:rsidP="00216DB9">
      <w:pPr>
        <w:pStyle w:val="textbody"/>
      </w:pPr>
      <w:r w:rsidRPr="00216DB9">
        <w:t>This parameter defines the name of a particular land use. If the name includes more than one word separated by spaces, it must be enclosed in double quotes.</w:t>
      </w:r>
    </w:p>
    <w:p w14:paraId="565FA9CF" w14:textId="77777777" w:rsidR="00216DB9" w:rsidRDefault="00216DB9" w:rsidP="00216DB9">
      <w:pPr>
        <w:pStyle w:val="textbody"/>
      </w:pPr>
      <w:r w:rsidRPr="00216DB9">
        <w:t>Example:</w:t>
      </w:r>
    </w:p>
    <w:p w14:paraId="244D241C" w14:textId="5DF865B9" w:rsidR="00216DB9" w:rsidRPr="00216DB9" w:rsidRDefault="00216DB9" w:rsidP="004650B2">
      <w:pPr>
        <w:pStyle w:val="textinputfile"/>
      </w:pPr>
      <w:proofErr w:type="spellStart"/>
      <w:r w:rsidRPr="00216DB9">
        <w:t>LandUse</w:t>
      </w:r>
      <w:proofErr w:type="spellEnd"/>
      <w:r w:rsidRPr="00216DB9">
        <w:tab/>
      </w:r>
      <w:r w:rsidR="004650B2">
        <w:t>“</w:t>
      </w:r>
      <w:r w:rsidRPr="00216DB9">
        <w:t>Residential Development”</w:t>
      </w:r>
    </w:p>
    <w:p w14:paraId="3E6F0364" w14:textId="1947E52F" w:rsidR="00216DB9" w:rsidRPr="00216DB9" w:rsidRDefault="00216DB9" w:rsidP="00216DB9">
      <w:pPr>
        <w:pStyle w:val="Heading2"/>
      </w:pPr>
      <w:bookmarkStart w:id="31" w:name="_Toc297137556"/>
      <w:bookmarkStart w:id="32" w:name="_Ref297139209"/>
      <w:proofErr w:type="spellStart"/>
      <w:r w:rsidRPr="00216DB9">
        <w:t>MapCode</w:t>
      </w:r>
      <w:bookmarkEnd w:id="31"/>
      <w:bookmarkEnd w:id="32"/>
      <w:proofErr w:type="spellEnd"/>
      <w:r w:rsidRPr="00216DB9">
        <w:t xml:space="preserve"> </w:t>
      </w:r>
    </w:p>
    <w:p w14:paraId="43E1E1AA" w14:textId="77777777" w:rsidR="00216DB9" w:rsidRDefault="00216DB9" w:rsidP="00216DB9">
      <w:pPr>
        <w:pStyle w:val="textbody"/>
      </w:pPr>
      <w:r w:rsidRPr="00216DB9">
        <w:t>This parameter is the unique value that represents the land use in input maps (section 2.1 above). Value: integer between 0 and 65,535 (16 bits).</w:t>
      </w:r>
    </w:p>
    <w:p w14:paraId="7E52754C" w14:textId="3C6AD54D" w:rsidR="001E1AC9" w:rsidRPr="00216DB9" w:rsidRDefault="001E1AC9" w:rsidP="00216DB9">
      <w:pPr>
        <w:pStyle w:val="textbody"/>
      </w:pPr>
      <w:r>
        <w:t>Example:</w:t>
      </w:r>
    </w:p>
    <w:p w14:paraId="4B9B201B" w14:textId="6985CC01" w:rsidR="00216DB9" w:rsidRPr="00216DB9" w:rsidRDefault="00216DB9" w:rsidP="001E1AC9">
      <w:pPr>
        <w:pStyle w:val="textinputfile"/>
      </w:pPr>
      <w:proofErr w:type="spellStart"/>
      <w:r w:rsidRPr="00216DB9">
        <w:t>MapCode</w:t>
      </w:r>
      <w:proofErr w:type="spellEnd"/>
      <w:r w:rsidRPr="00216DB9">
        <w:tab/>
        <w:t>1</w:t>
      </w:r>
      <w:r w:rsidR="001E1AC9">
        <w:t>,234</w:t>
      </w:r>
    </w:p>
    <w:p w14:paraId="192B947C" w14:textId="762FFDC9" w:rsidR="00216DB9" w:rsidRPr="00216DB9" w:rsidRDefault="00216DB9" w:rsidP="00216DB9">
      <w:pPr>
        <w:pStyle w:val="Heading2"/>
      </w:pPr>
      <w:bookmarkStart w:id="33" w:name="_Toc297137557"/>
      <w:proofErr w:type="spellStart"/>
      <w:r w:rsidRPr="00216DB9">
        <w:t>AllowHarvest</w:t>
      </w:r>
      <w:proofErr w:type="spellEnd"/>
      <w:r w:rsidRPr="00216DB9">
        <w:t>?</w:t>
      </w:r>
      <w:bookmarkEnd w:id="33"/>
    </w:p>
    <w:p w14:paraId="37EC295F" w14:textId="4F543386" w:rsidR="00216DB9" w:rsidRPr="00216DB9" w:rsidRDefault="00216DB9" w:rsidP="00216DB9">
      <w:pPr>
        <w:pStyle w:val="textbody"/>
      </w:pPr>
      <w:r w:rsidRPr="00216DB9">
        <w:t xml:space="preserve">This parameter indicates whether or not the land use allows timber harvesting. </w:t>
      </w:r>
      <w:r>
        <w:t xml:space="preserve"> </w:t>
      </w:r>
      <w:r w:rsidR="004650B2">
        <w:t xml:space="preserve">Valid values are </w:t>
      </w:r>
      <w:r w:rsidR="004650B2">
        <w:rPr>
          <w:i/>
        </w:rPr>
        <w:t>yes</w:t>
      </w:r>
      <w:r w:rsidR="004650B2">
        <w:t xml:space="preserve"> or </w:t>
      </w:r>
      <w:r w:rsidR="004650B2">
        <w:rPr>
          <w:i/>
        </w:rPr>
        <w:t>no</w:t>
      </w:r>
      <w:r w:rsidR="004650B2">
        <w:t xml:space="preserve">, as described in section 3.1.6 of the </w:t>
      </w:r>
      <w:r w:rsidR="004650B2">
        <w:rPr>
          <w:i/>
        </w:rPr>
        <w:t>LANDIS-II Model v6.0 User Guide</w:t>
      </w:r>
      <w:r w:rsidRPr="00216DB9">
        <w:t>.</w:t>
      </w:r>
    </w:p>
    <w:p w14:paraId="6C497EE2" w14:textId="77777777" w:rsidR="004650B2" w:rsidRDefault="00216DB9" w:rsidP="00216DB9">
      <w:pPr>
        <w:pStyle w:val="textbody"/>
      </w:pPr>
      <w:r w:rsidRPr="00216DB9">
        <w:t>Example:</w:t>
      </w:r>
    </w:p>
    <w:p w14:paraId="79FBF08F" w14:textId="00703F25" w:rsidR="00216DB9" w:rsidRDefault="004650B2" w:rsidP="004650B2">
      <w:pPr>
        <w:pStyle w:val="textinputfile"/>
      </w:pPr>
      <w:proofErr w:type="spellStart"/>
      <w:r>
        <w:t>AllowHarvest</w:t>
      </w:r>
      <w:proofErr w:type="spellEnd"/>
      <w:r>
        <w:t>?</w:t>
      </w:r>
      <w:r>
        <w:tab/>
        <w:t>no</w:t>
      </w:r>
    </w:p>
    <w:p w14:paraId="32FF1FB5" w14:textId="77777777" w:rsidR="004650B2" w:rsidRPr="00216DB9" w:rsidRDefault="004650B2" w:rsidP="004650B2">
      <w:pPr>
        <w:pStyle w:val="textinputfile"/>
      </w:pPr>
    </w:p>
    <w:p w14:paraId="51488FFD" w14:textId="4CFADAAC" w:rsidR="00216DB9" w:rsidRPr="00216DB9" w:rsidRDefault="00216DB9" w:rsidP="00216DB9">
      <w:pPr>
        <w:pStyle w:val="textbody"/>
      </w:pPr>
      <w:r w:rsidRPr="00216DB9">
        <w:rPr>
          <w:b/>
        </w:rPr>
        <w:t>Note:</w:t>
      </w:r>
      <w:r w:rsidRPr="00216DB9">
        <w:t xml:space="preserve"> If given a value of </w:t>
      </w:r>
      <w:r w:rsidRPr="00216DB9">
        <w:rPr>
          <w:i/>
        </w:rPr>
        <w:t>no</w:t>
      </w:r>
      <w:r w:rsidRPr="00216DB9">
        <w:t xml:space="preserve">, those sites with this land use will be </w:t>
      </w:r>
      <w:r w:rsidR="00EB7163">
        <w:t>excluded from</w:t>
      </w:r>
      <w:r w:rsidRPr="00216DB9">
        <w:t xml:space="preserve"> the calculation of </w:t>
      </w:r>
      <w:proofErr w:type="spellStart"/>
      <w:r w:rsidRPr="00216DB9">
        <w:t>StandSiteCount</w:t>
      </w:r>
      <w:proofErr w:type="spellEnd"/>
      <w:r w:rsidRPr="00216DB9">
        <w:t xml:space="preserve"> by the Base or Biomass Harvest extensions in later time steps. </w:t>
      </w:r>
      <w:r w:rsidR="00EB7163">
        <w:t xml:space="preserve"> </w:t>
      </w:r>
      <w:r w:rsidRPr="00216DB9">
        <w:t xml:space="preserve">This will have the effect of reducing the calculated size of a stand, which may impact stand ranking within a management unit or achievement of size targets for individual harvests. </w:t>
      </w:r>
    </w:p>
    <w:p w14:paraId="67C8C86E" w14:textId="0C51786B" w:rsidR="00216DB9" w:rsidRPr="00216DB9" w:rsidRDefault="00216DB9" w:rsidP="004650B2">
      <w:pPr>
        <w:pStyle w:val="Heading2"/>
      </w:pPr>
      <w:bookmarkStart w:id="34" w:name="_Toc297137558"/>
      <w:bookmarkStart w:id="35" w:name="_Ref297139308"/>
      <w:proofErr w:type="spellStart"/>
      <w:r w:rsidRPr="00216DB9">
        <w:t>LandCoverChange</w:t>
      </w:r>
      <w:bookmarkEnd w:id="34"/>
      <w:bookmarkEnd w:id="35"/>
      <w:proofErr w:type="spellEnd"/>
    </w:p>
    <w:p w14:paraId="1CBE16E7" w14:textId="061C00C2" w:rsidR="00216DB9" w:rsidRPr="00216DB9" w:rsidRDefault="00216DB9" w:rsidP="00216DB9">
      <w:pPr>
        <w:pStyle w:val="textbody"/>
      </w:pPr>
      <w:r w:rsidRPr="00216DB9">
        <w:t xml:space="preserve">This parameter </w:t>
      </w:r>
      <w:r w:rsidR="004650B2">
        <w:t xml:space="preserve">specifies </w:t>
      </w:r>
      <w:r w:rsidRPr="00216DB9">
        <w:t xml:space="preserve">the land cover change associated with the land use.  The parameter indicates whether trees are removed from a </w:t>
      </w:r>
      <w:r w:rsidRPr="00216DB9">
        <w:lastRenderedPageBreak/>
        <w:t>site when the land use is applied to th</w:t>
      </w:r>
      <w:r w:rsidR="00EB7163">
        <w:t>e</w:t>
      </w:r>
      <w:r w:rsidRPr="00216DB9">
        <w:t xml:space="preserve"> site.  </w:t>
      </w:r>
      <w:r w:rsidR="00EB7163">
        <w:t>V</w:t>
      </w:r>
      <w:r w:rsidRPr="00216DB9">
        <w:t xml:space="preserve">alid values are: </w:t>
      </w:r>
      <w:proofErr w:type="spellStart"/>
      <w:r w:rsidR="00A32786">
        <w:rPr>
          <w:rFonts w:ascii="Courier New" w:hAnsi="Courier New" w:cs="Courier New"/>
          <w:sz w:val="20"/>
          <w:szCs w:val="20"/>
        </w:rPr>
        <w:t>NoChange</w:t>
      </w:r>
      <w:proofErr w:type="spellEnd"/>
      <w:r w:rsidRPr="00216DB9">
        <w:t xml:space="preserve"> or </w:t>
      </w:r>
      <w:proofErr w:type="spellStart"/>
      <w:r w:rsidR="00A32786">
        <w:rPr>
          <w:rFonts w:ascii="Courier New" w:hAnsi="Courier New" w:cs="Courier New"/>
          <w:sz w:val="20"/>
          <w:szCs w:val="20"/>
        </w:rPr>
        <w:t>RemoveTrees</w:t>
      </w:r>
      <w:proofErr w:type="spellEnd"/>
      <w:r w:rsidRPr="00216DB9">
        <w:t xml:space="preserve">. </w:t>
      </w:r>
    </w:p>
    <w:p w14:paraId="18573CEA" w14:textId="77777777" w:rsidR="004650B2" w:rsidRDefault="00216DB9" w:rsidP="00216DB9">
      <w:pPr>
        <w:pStyle w:val="textbody"/>
      </w:pPr>
      <w:r w:rsidRPr="00216DB9">
        <w:t>Example:</w:t>
      </w:r>
    </w:p>
    <w:p w14:paraId="438167D2" w14:textId="65C88E9C" w:rsidR="00216DB9" w:rsidRDefault="00216DB9" w:rsidP="004650B2">
      <w:pPr>
        <w:pStyle w:val="textinputfile"/>
      </w:pPr>
      <w:proofErr w:type="spellStart"/>
      <w:r w:rsidRPr="00216DB9">
        <w:t>LandCoverChange</w:t>
      </w:r>
      <w:proofErr w:type="spellEnd"/>
      <w:r w:rsidRPr="00216DB9">
        <w:tab/>
      </w:r>
      <w:proofErr w:type="spellStart"/>
      <w:r w:rsidRPr="00216DB9">
        <w:t>NoChange</w:t>
      </w:r>
      <w:proofErr w:type="spellEnd"/>
    </w:p>
    <w:p w14:paraId="06750097" w14:textId="77777777" w:rsidR="001E1AC9" w:rsidRPr="00216DB9" w:rsidRDefault="001E1AC9" w:rsidP="004650B2">
      <w:pPr>
        <w:pStyle w:val="textinputfile"/>
      </w:pPr>
    </w:p>
    <w:p w14:paraId="70FF4C87" w14:textId="324DFF48" w:rsidR="00216DB9" w:rsidRPr="00216DB9" w:rsidRDefault="00216DB9" w:rsidP="003819FE">
      <w:pPr>
        <w:pStyle w:val="textbody"/>
      </w:pPr>
      <w:r w:rsidRPr="00216DB9">
        <w:t xml:space="preserve">If the value </w:t>
      </w:r>
      <w:proofErr w:type="spellStart"/>
      <w:r w:rsidR="00A32786">
        <w:rPr>
          <w:rFonts w:ascii="Courier New" w:hAnsi="Courier New" w:cs="Courier New"/>
          <w:sz w:val="20"/>
          <w:szCs w:val="20"/>
        </w:rPr>
        <w:t>NoChange</w:t>
      </w:r>
      <w:proofErr w:type="spellEnd"/>
      <w:r w:rsidRPr="00216DB9">
        <w:t xml:space="preserve"> is specifi</w:t>
      </w:r>
      <w:r w:rsidR="00A32786">
        <w:t>ed, the land use definition requires no additional parameters.</w:t>
      </w:r>
    </w:p>
    <w:p w14:paraId="44955412" w14:textId="2FC70E48" w:rsidR="00A32786" w:rsidRDefault="00A32786" w:rsidP="00A32786">
      <w:pPr>
        <w:pStyle w:val="Heading2"/>
      </w:pPr>
      <w:bookmarkStart w:id="36" w:name="_Toc297137559"/>
      <w:r>
        <w:t>Parameters When Removing Trees</w:t>
      </w:r>
      <w:bookmarkEnd w:id="36"/>
    </w:p>
    <w:p w14:paraId="54783D8F" w14:textId="238C9F58" w:rsidR="00A32786" w:rsidRDefault="00A32786" w:rsidP="00216DB9">
      <w:pPr>
        <w:pStyle w:val="textbody"/>
      </w:pPr>
      <w:r>
        <w:t xml:space="preserve">If the </w:t>
      </w:r>
      <w:proofErr w:type="spellStart"/>
      <w:r>
        <w:t>LandCoverChange</w:t>
      </w:r>
      <w:proofErr w:type="spellEnd"/>
      <w:r>
        <w:t xml:space="preserve"> parameter is</w:t>
      </w:r>
      <w:r w:rsidR="00216DB9" w:rsidRPr="00216DB9">
        <w:t xml:space="preserve"> </w:t>
      </w:r>
      <w:proofErr w:type="spellStart"/>
      <w:r w:rsidR="00216DB9" w:rsidRPr="00A32786">
        <w:rPr>
          <w:rFonts w:ascii="Courier New" w:hAnsi="Courier New" w:cs="Courier New"/>
          <w:sz w:val="20"/>
          <w:szCs w:val="20"/>
        </w:rPr>
        <w:t>RemoveTrees</w:t>
      </w:r>
      <w:proofErr w:type="spellEnd"/>
      <w:r w:rsidR="00216DB9" w:rsidRPr="00216DB9">
        <w:t xml:space="preserve">, then </w:t>
      </w:r>
      <w:r>
        <w:t>the land us</w:t>
      </w:r>
      <w:r w:rsidR="00EB7163">
        <w:t>e definition</w:t>
      </w:r>
      <w:r>
        <w:t xml:space="preserve"> requires additional parameters.</w:t>
      </w:r>
    </w:p>
    <w:p w14:paraId="2A292992" w14:textId="77777777" w:rsidR="00A32786" w:rsidRDefault="00A32786" w:rsidP="00A32786">
      <w:pPr>
        <w:pStyle w:val="Heading3"/>
      </w:pPr>
      <w:bookmarkStart w:id="37" w:name="_Toc297137560"/>
      <w:r>
        <w:t>Species List</w:t>
      </w:r>
      <w:bookmarkEnd w:id="37"/>
    </w:p>
    <w:p w14:paraId="01C9E73A" w14:textId="77777777" w:rsidR="00EB7163" w:rsidRDefault="00A32786" w:rsidP="00216DB9">
      <w:pPr>
        <w:pStyle w:val="textbody"/>
      </w:pPr>
      <w:r>
        <w:t>A</w:t>
      </w:r>
      <w:r w:rsidR="00216DB9" w:rsidRPr="00216DB9">
        <w:t xml:space="preserve"> </w:t>
      </w:r>
      <w:r>
        <w:t xml:space="preserve">list of </w:t>
      </w:r>
      <w:r w:rsidR="00216DB9" w:rsidRPr="00216DB9">
        <w:t xml:space="preserve">species to </w:t>
      </w:r>
      <w:r w:rsidR="00EB7163">
        <w:t>remove</w:t>
      </w:r>
      <w:r>
        <w:t xml:space="preserve"> is required. This </w:t>
      </w:r>
      <w:r w:rsidR="00216DB9" w:rsidRPr="00216DB9">
        <w:t xml:space="preserve">list must include at least one species. If there are multiple species, each is on a separate line. </w:t>
      </w:r>
      <w:r>
        <w:t xml:space="preserve"> </w:t>
      </w:r>
      <w:r w:rsidR="00216DB9" w:rsidRPr="00216DB9">
        <w:t xml:space="preserve">The species do not need to </w:t>
      </w:r>
      <w:r w:rsidR="00EB7163">
        <w:t>appear in any particular order.</w:t>
      </w:r>
    </w:p>
    <w:p w14:paraId="5D9A9ACD" w14:textId="1312D079" w:rsidR="003819FE" w:rsidRDefault="00216DB9" w:rsidP="00216DB9">
      <w:pPr>
        <w:pStyle w:val="textbody"/>
      </w:pPr>
      <w:r w:rsidRPr="00216DB9">
        <w:t>After each species</w:t>
      </w:r>
      <w:r w:rsidR="00A32786">
        <w:t>’ name, the ages and age ranges</w:t>
      </w:r>
      <w:r w:rsidRPr="00216DB9">
        <w:t xml:space="preserve"> that will be remov</w:t>
      </w:r>
      <w:r w:rsidR="00A32786">
        <w:t>ed</w:t>
      </w:r>
      <w:r w:rsidRPr="00216DB9">
        <w:t xml:space="preserve"> </w:t>
      </w:r>
      <w:r w:rsidR="00A32786">
        <w:t>are listed</w:t>
      </w:r>
      <w:r w:rsidRPr="00216DB9">
        <w:t xml:space="preserve">. </w:t>
      </w:r>
      <w:r w:rsidR="00A32786">
        <w:t xml:space="preserve"> </w:t>
      </w:r>
      <w:r w:rsidRPr="00216DB9">
        <w:t>An individual age cannot be repeated in the list</w:t>
      </w:r>
      <w:r w:rsidR="00EB7163">
        <w:t>.</w:t>
      </w:r>
      <w:r w:rsidRPr="00216DB9">
        <w:t xml:space="preserve"> </w:t>
      </w:r>
      <w:r w:rsidR="00EB7163">
        <w:t>Ranges cannot overlap nor</w:t>
      </w:r>
      <w:r w:rsidRPr="00216DB9">
        <w:t xml:space="preserve"> inc</w:t>
      </w:r>
      <w:r w:rsidR="003819FE">
        <w:t>lude any listed individual age.</w:t>
      </w:r>
    </w:p>
    <w:p w14:paraId="0D27D2AE" w14:textId="53D46056" w:rsidR="00216DB9" w:rsidRPr="00216DB9" w:rsidRDefault="003819FE" w:rsidP="00216DB9">
      <w:pPr>
        <w:pStyle w:val="textbody"/>
      </w:pPr>
      <w:r>
        <w:t>T</w:t>
      </w:r>
      <w:r w:rsidR="00216DB9" w:rsidRPr="00216DB9">
        <w:t xml:space="preserve">he user may specify a percent biomass to be removed after an age or age range. </w:t>
      </w:r>
      <w:r>
        <w:t xml:space="preserve"> </w:t>
      </w:r>
      <w:r w:rsidR="00216DB9" w:rsidRPr="00216DB9">
        <w:t>The percentage indicate</w:t>
      </w:r>
      <w:r>
        <w:t>s what proportion of a cohor</w:t>
      </w:r>
      <w:r w:rsidR="00EB7163">
        <w:t>t</w:t>
      </w:r>
      <w:r w:rsidR="00216DB9" w:rsidRPr="00216DB9">
        <w:t xml:space="preserve"> will be removed. </w:t>
      </w:r>
      <w:r>
        <w:t xml:space="preserve"> </w:t>
      </w:r>
      <w:r w:rsidR="00216DB9" w:rsidRPr="00216DB9">
        <w:t>The default percentage is 100%.</w:t>
      </w:r>
    </w:p>
    <w:p w14:paraId="098C95B9" w14:textId="77777777" w:rsidR="00A32786" w:rsidRDefault="00216DB9" w:rsidP="00216DB9">
      <w:pPr>
        <w:pStyle w:val="textbody"/>
      </w:pPr>
      <w:r w:rsidRPr="00216DB9">
        <w:t>Example:</w:t>
      </w:r>
    </w:p>
    <w:p w14:paraId="610F73D7" w14:textId="6DF13D0D" w:rsidR="00A32786" w:rsidRDefault="00216DB9" w:rsidP="00A32786">
      <w:pPr>
        <w:pStyle w:val="textinputfile"/>
      </w:pPr>
      <w:proofErr w:type="spellStart"/>
      <w:r w:rsidRPr="00216DB9">
        <w:t>acersacc</w:t>
      </w:r>
      <w:proofErr w:type="spellEnd"/>
      <w:r w:rsidRPr="00216DB9">
        <w:t xml:space="preserve"> </w:t>
      </w:r>
      <w:r w:rsidR="003819FE">
        <w:t xml:space="preserve"> </w:t>
      </w:r>
      <w:r w:rsidRPr="00216DB9">
        <w:t xml:space="preserve">1-40(50%) </w:t>
      </w:r>
      <w:r w:rsidR="003819FE">
        <w:t xml:space="preserve"> </w:t>
      </w:r>
      <w:r w:rsidRPr="00216DB9">
        <w:t xml:space="preserve">50(65%) </w:t>
      </w:r>
      <w:r w:rsidR="003819FE">
        <w:t xml:space="preserve"> </w:t>
      </w:r>
      <w:r w:rsidRPr="00216DB9">
        <w:t xml:space="preserve">65-70 </w:t>
      </w:r>
      <w:r w:rsidR="003819FE">
        <w:t xml:space="preserve"> </w:t>
      </w:r>
      <w:r w:rsidRPr="00216DB9">
        <w:t>71-107(15%)</w:t>
      </w:r>
    </w:p>
    <w:p w14:paraId="79EE4335" w14:textId="77777777" w:rsidR="00A32786" w:rsidRPr="00216DB9" w:rsidRDefault="00A32786" w:rsidP="00A32786">
      <w:pPr>
        <w:pStyle w:val="textinputfile"/>
      </w:pPr>
    </w:p>
    <w:p w14:paraId="28685F3F" w14:textId="60DFECA2" w:rsidR="00216DB9" w:rsidRPr="00216DB9" w:rsidRDefault="00216DB9" w:rsidP="00A32786">
      <w:pPr>
        <w:pStyle w:val="Heading3"/>
      </w:pPr>
      <w:bookmarkStart w:id="38" w:name="_Toc297137561"/>
      <w:r w:rsidRPr="00216DB9">
        <w:t>Plant</w:t>
      </w:r>
      <w:bookmarkEnd w:id="38"/>
    </w:p>
    <w:p w14:paraId="471AB107" w14:textId="04980377" w:rsidR="00216DB9" w:rsidRPr="00216DB9" w:rsidRDefault="00216DB9" w:rsidP="00216DB9">
      <w:pPr>
        <w:pStyle w:val="textbody"/>
      </w:pPr>
      <w:r w:rsidRPr="00216DB9">
        <w:t xml:space="preserve">This optional keyword indicates that which species should be planted at a site after </w:t>
      </w:r>
      <w:r w:rsidR="003819FE">
        <w:t>trees are cut</w:t>
      </w:r>
      <w:r w:rsidRPr="00216DB9">
        <w:t xml:space="preserve">. </w:t>
      </w:r>
      <w:r w:rsidR="003819FE">
        <w:t xml:space="preserve"> </w:t>
      </w:r>
      <w:r w:rsidRPr="00216DB9">
        <w:t xml:space="preserve">Value: A list of one or more species names separated </w:t>
      </w:r>
      <w:r w:rsidR="00EB7163">
        <w:t>by whitespace.</w:t>
      </w:r>
    </w:p>
    <w:p w14:paraId="5344D19D" w14:textId="77777777" w:rsidR="003819FE" w:rsidRDefault="003819FE" w:rsidP="00216DB9">
      <w:pPr>
        <w:pStyle w:val="textbody"/>
      </w:pPr>
      <w:r>
        <w:t>Example:</w:t>
      </w:r>
    </w:p>
    <w:p w14:paraId="66063BC6" w14:textId="53FFD1BD" w:rsidR="00216DB9" w:rsidRPr="00216DB9" w:rsidRDefault="00C81031" w:rsidP="003819FE">
      <w:pPr>
        <w:pStyle w:val="textinputfile"/>
      </w:pPr>
      <w:r>
        <w:t>P</w:t>
      </w:r>
      <w:r w:rsidR="00216DB9" w:rsidRPr="00216DB9">
        <w:t xml:space="preserve">lant </w:t>
      </w:r>
      <w:r>
        <w:t xml:space="preserve"> </w:t>
      </w:r>
      <w:bookmarkStart w:id="39" w:name="_GoBack"/>
      <w:bookmarkEnd w:id="39"/>
      <w:proofErr w:type="spellStart"/>
      <w:r w:rsidR="00216DB9" w:rsidRPr="00216DB9">
        <w:t>pinustro</w:t>
      </w:r>
      <w:proofErr w:type="spellEnd"/>
    </w:p>
    <w:p w14:paraId="182FF9CB" w14:textId="0985F353" w:rsidR="00216DB9" w:rsidRPr="00216DB9" w:rsidRDefault="00216DB9" w:rsidP="00A32786">
      <w:pPr>
        <w:pStyle w:val="Heading3"/>
      </w:pPr>
      <w:bookmarkStart w:id="40" w:name="_Toc297137562"/>
      <w:proofErr w:type="spellStart"/>
      <w:r w:rsidRPr="00216DB9">
        <w:t>PreventEstabilshment</w:t>
      </w:r>
      <w:bookmarkEnd w:id="40"/>
      <w:proofErr w:type="spellEnd"/>
    </w:p>
    <w:p w14:paraId="23F2A8C4" w14:textId="77777777" w:rsidR="003819FE" w:rsidRDefault="00216DB9" w:rsidP="00A32786">
      <w:pPr>
        <w:pStyle w:val="textbody"/>
      </w:pPr>
      <w:r w:rsidRPr="00216DB9">
        <w:t xml:space="preserve">This optional keyword will prevent establishment within all sites selected for </w:t>
      </w:r>
      <w:r w:rsidR="003819FE">
        <w:t>tree removal</w:t>
      </w:r>
      <w:r w:rsidRPr="00216DB9">
        <w:t xml:space="preserve">. </w:t>
      </w:r>
      <w:r w:rsidR="003819FE">
        <w:t xml:space="preserve"> </w:t>
      </w:r>
      <w:r w:rsidRPr="00216DB9">
        <w:t xml:space="preserve">However, any remaining cohorts on the site will continue to grow. </w:t>
      </w:r>
      <w:r w:rsidR="003819FE">
        <w:t xml:space="preserve"> </w:t>
      </w:r>
      <w:r w:rsidRPr="00216DB9">
        <w:t xml:space="preserve">The concept is designed to mimic the effects of </w:t>
      </w:r>
      <w:r w:rsidRPr="00216DB9">
        <w:lastRenderedPageBreak/>
        <w:t>housing development when sites are fully or partially harvested and do</w:t>
      </w:r>
      <w:r w:rsidR="003819FE">
        <w:t xml:space="preserve"> not regenerate back to forest.</w:t>
      </w:r>
    </w:p>
    <w:p w14:paraId="43620234" w14:textId="657E37C7" w:rsidR="002F401D" w:rsidRDefault="00216DB9" w:rsidP="00A32786">
      <w:pPr>
        <w:pStyle w:val="textbody"/>
      </w:pPr>
      <w:r w:rsidRPr="003819FE">
        <w:rPr>
          <w:b/>
        </w:rPr>
        <w:t>Note</w:t>
      </w:r>
      <w:r w:rsidR="003819FE">
        <w:rPr>
          <w:b/>
        </w:rPr>
        <w:t>:</w:t>
      </w:r>
      <w:r w:rsidRPr="00216DB9">
        <w:t xml:space="preserve"> </w:t>
      </w:r>
      <w:r w:rsidR="003819FE">
        <w:t>once a l</w:t>
      </w:r>
      <w:r w:rsidRPr="00216DB9">
        <w:t>and</w:t>
      </w:r>
      <w:r w:rsidR="00A32786">
        <w:t xml:space="preserve"> </w:t>
      </w:r>
      <w:r w:rsidR="003819FE">
        <w:t>u</w:t>
      </w:r>
      <w:r w:rsidRPr="00216DB9">
        <w:t xml:space="preserve">se with </w:t>
      </w:r>
      <w:proofErr w:type="spellStart"/>
      <w:r w:rsidRPr="00216DB9">
        <w:t>PreventEstablishment</w:t>
      </w:r>
      <w:proofErr w:type="spellEnd"/>
      <w:r w:rsidRPr="00216DB9">
        <w:t xml:space="preserve"> is </w:t>
      </w:r>
      <w:r w:rsidR="003819FE">
        <w:t>assigned to a</w:t>
      </w:r>
      <w:r w:rsidRPr="00216DB9">
        <w:t xml:space="preserve"> sit</w:t>
      </w:r>
      <w:r w:rsidR="003819FE">
        <w:t xml:space="preserve">e, that site cannot revert back, in a later time step, </w:t>
      </w:r>
      <w:r w:rsidRPr="00216DB9">
        <w:t>to a</w:t>
      </w:r>
      <w:r w:rsidR="003819FE">
        <w:t>nother l</w:t>
      </w:r>
      <w:r w:rsidRPr="00216DB9">
        <w:t>and</w:t>
      </w:r>
      <w:r w:rsidR="003819FE">
        <w:t xml:space="preserve"> u</w:t>
      </w:r>
      <w:r w:rsidRPr="00216DB9">
        <w:t xml:space="preserve">se that allows establishment. </w:t>
      </w:r>
      <w:r w:rsidR="003819FE">
        <w:t xml:space="preserve"> For example, a </w:t>
      </w:r>
      <w:r w:rsidRPr="00216DB9">
        <w:t>user c</w:t>
      </w:r>
      <w:r w:rsidR="003819FE">
        <w:t>an</w:t>
      </w:r>
      <w:r w:rsidRPr="00216DB9">
        <w:t xml:space="preserve">not </w:t>
      </w:r>
      <w:r w:rsidR="003819FE">
        <w:t xml:space="preserve">currently </w:t>
      </w:r>
      <w:r w:rsidRPr="00216DB9">
        <w:t>simulate conversion to a</w:t>
      </w:r>
      <w:r w:rsidR="003819FE">
        <w:t>griculture then back to forest.</w:t>
      </w:r>
    </w:p>
    <w:p w14:paraId="21FB4CC0" w14:textId="77777777" w:rsidR="002F401D" w:rsidRDefault="002F401D" w:rsidP="002F401D">
      <w:pPr>
        <w:pStyle w:val="Heading1"/>
      </w:pPr>
      <w:bookmarkStart w:id="41" w:name="_Toc297137563"/>
      <w:r>
        <w:lastRenderedPageBreak/>
        <w:t>Example Input File</w:t>
      </w:r>
      <w:bookmarkEnd w:id="41"/>
    </w:p>
    <w:p w14:paraId="362EBB37" w14:textId="77777777" w:rsidR="003819FE" w:rsidRPr="003819FE" w:rsidRDefault="003819FE" w:rsidP="003819FE">
      <w:pPr>
        <w:pStyle w:val="textbody"/>
      </w:pPr>
    </w:p>
    <w:p w14:paraId="40BC1CA5" w14:textId="77777777" w:rsidR="002F401D" w:rsidRDefault="002F401D" w:rsidP="002F401D">
      <w:pPr>
        <w:pStyle w:val="textfilewide"/>
      </w:pPr>
      <w:proofErr w:type="spellStart"/>
      <w:r w:rsidRPr="002F401D">
        <w:t>LandisData</w:t>
      </w:r>
      <w:proofErr w:type="spellEnd"/>
      <w:r w:rsidRPr="002F401D">
        <w:t xml:space="preserve"> "Land Use"</w:t>
      </w:r>
    </w:p>
    <w:p w14:paraId="0BA3B6F1" w14:textId="77777777" w:rsidR="002F401D" w:rsidRPr="002F401D" w:rsidRDefault="002F401D" w:rsidP="002F401D">
      <w:pPr>
        <w:pStyle w:val="textfilewide"/>
      </w:pPr>
    </w:p>
    <w:p w14:paraId="22ADFC97" w14:textId="77777777" w:rsidR="002F401D" w:rsidRPr="002F401D" w:rsidRDefault="002F401D" w:rsidP="002F401D">
      <w:pPr>
        <w:pStyle w:val="textfilewide"/>
      </w:pPr>
      <w:proofErr w:type="spellStart"/>
      <w:r w:rsidRPr="002F401D">
        <w:t>Timestep</w:t>
      </w:r>
      <w:proofErr w:type="spellEnd"/>
      <w:r w:rsidRPr="002F401D">
        <w:t xml:space="preserve"> </w:t>
      </w:r>
      <w:r>
        <w:t xml:space="preserve">  </w:t>
      </w:r>
      <w:r w:rsidRPr="002F401D">
        <w:t>1</w:t>
      </w:r>
      <w:r>
        <w:t>0</w:t>
      </w:r>
    </w:p>
    <w:p w14:paraId="07BFF9D0" w14:textId="77777777" w:rsidR="002F401D" w:rsidRPr="002F401D" w:rsidRDefault="002F401D" w:rsidP="002F401D">
      <w:pPr>
        <w:pStyle w:val="textfilewide"/>
      </w:pPr>
      <w:proofErr w:type="spellStart"/>
      <w:r w:rsidRPr="002F401D">
        <w:t>InputMaps</w:t>
      </w:r>
      <w:proofErr w:type="spellEnd"/>
      <w:r w:rsidRPr="002F401D">
        <w:t xml:space="preserve"> </w:t>
      </w:r>
      <w:r>
        <w:t xml:space="preserve"> land-use-{</w:t>
      </w:r>
      <w:proofErr w:type="spellStart"/>
      <w:r>
        <w:t>timestep</w:t>
      </w:r>
      <w:proofErr w:type="spellEnd"/>
      <w:r>
        <w:t>}.</w:t>
      </w:r>
      <w:proofErr w:type="spellStart"/>
      <w:r>
        <w:t>img</w:t>
      </w:r>
      <w:proofErr w:type="spellEnd"/>
    </w:p>
    <w:p w14:paraId="6ADF4294" w14:textId="77777777" w:rsidR="002F401D" w:rsidRPr="002F401D" w:rsidRDefault="002F401D" w:rsidP="002F401D">
      <w:pPr>
        <w:pStyle w:val="textfilewide"/>
      </w:pPr>
      <w:proofErr w:type="spellStart"/>
      <w:r w:rsidRPr="002F401D">
        <w:t>SiteLog</w:t>
      </w:r>
      <w:proofErr w:type="spellEnd"/>
      <w:r w:rsidRPr="002F401D">
        <w:t xml:space="preserve"> </w:t>
      </w:r>
      <w:r>
        <w:t xml:space="preserve">   </w:t>
      </w:r>
      <w:r w:rsidRPr="002F401D">
        <w:t>land</w:t>
      </w:r>
      <w:r>
        <w:t>-use</w:t>
      </w:r>
      <w:r w:rsidRPr="002F401D">
        <w:t xml:space="preserve">/site-log.csv </w:t>
      </w:r>
      <w:r>
        <w:t xml:space="preserve">   </w:t>
      </w:r>
      <w:r w:rsidRPr="002F401D">
        <w:t>&lt;&lt; optional: default = don't generate log</w:t>
      </w:r>
    </w:p>
    <w:p w14:paraId="120A1371" w14:textId="77777777" w:rsidR="002F401D" w:rsidRPr="002F401D" w:rsidRDefault="002F401D" w:rsidP="002F401D">
      <w:pPr>
        <w:pStyle w:val="textfilewide"/>
      </w:pPr>
    </w:p>
    <w:p w14:paraId="27988A47" w14:textId="77777777" w:rsidR="002F401D" w:rsidRPr="002F401D" w:rsidRDefault="002F401D" w:rsidP="002F401D">
      <w:pPr>
        <w:pStyle w:val="textfilewide"/>
      </w:pPr>
      <w:r w:rsidRPr="002F401D">
        <w:t>&gt;&gt;------------------------------------</w:t>
      </w:r>
    </w:p>
    <w:p w14:paraId="21FD906C" w14:textId="77777777" w:rsidR="002F401D" w:rsidRPr="002F401D" w:rsidRDefault="002F401D" w:rsidP="002F401D">
      <w:pPr>
        <w:pStyle w:val="textfilewide"/>
      </w:pPr>
      <w:proofErr w:type="spellStart"/>
      <w:r w:rsidRPr="002F401D">
        <w:t>LandUse</w:t>
      </w:r>
      <w:proofErr w:type="spellEnd"/>
      <w:r w:rsidRPr="002F401D">
        <w:t xml:space="preserve"> forest</w:t>
      </w:r>
    </w:p>
    <w:p w14:paraId="179A55C8" w14:textId="77777777" w:rsidR="002F401D" w:rsidRPr="002F401D" w:rsidRDefault="002F401D" w:rsidP="002F401D">
      <w:pPr>
        <w:pStyle w:val="textfilewide"/>
      </w:pPr>
      <w:r w:rsidRPr="002F401D">
        <w:t>&gt;&gt;------------------------------------</w:t>
      </w:r>
    </w:p>
    <w:p w14:paraId="16D98544"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1</w:t>
      </w:r>
    </w:p>
    <w:p w14:paraId="31DA509B"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yes</w:t>
      </w:r>
    </w:p>
    <w:p w14:paraId="1F53080D"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NoChange</w:t>
      </w:r>
      <w:proofErr w:type="spellEnd"/>
    </w:p>
    <w:p w14:paraId="4F68A7F9" w14:textId="77777777" w:rsidR="002F401D" w:rsidRPr="002F401D" w:rsidRDefault="002F401D" w:rsidP="002F401D">
      <w:pPr>
        <w:pStyle w:val="textfilewide"/>
      </w:pPr>
    </w:p>
    <w:p w14:paraId="7D00DFB5" w14:textId="77777777" w:rsidR="002F401D" w:rsidRPr="002F401D" w:rsidRDefault="002F401D" w:rsidP="002F401D">
      <w:pPr>
        <w:pStyle w:val="textfilewide"/>
      </w:pPr>
      <w:r w:rsidRPr="002F401D">
        <w:t>&gt;&gt;------------------------------------</w:t>
      </w:r>
    </w:p>
    <w:p w14:paraId="2593244F" w14:textId="77777777" w:rsidR="002F401D" w:rsidRPr="002F401D" w:rsidRDefault="002F401D" w:rsidP="002F401D">
      <w:pPr>
        <w:pStyle w:val="textfilewide"/>
      </w:pPr>
      <w:proofErr w:type="spellStart"/>
      <w:r w:rsidRPr="002F401D">
        <w:t>LandUse</w:t>
      </w:r>
      <w:proofErr w:type="spellEnd"/>
      <w:r w:rsidRPr="002F401D">
        <w:t xml:space="preserve"> "Urban development"</w:t>
      </w:r>
    </w:p>
    <w:p w14:paraId="18E4A06D" w14:textId="77777777" w:rsidR="002F401D" w:rsidRPr="002F401D" w:rsidRDefault="002F401D" w:rsidP="002F401D">
      <w:pPr>
        <w:pStyle w:val="textfilewide"/>
      </w:pPr>
      <w:r w:rsidRPr="002F401D">
        <w:t>&gt;&gt;------------------------------------</w:t>
      </w:r>
    </w:p>
    <w:p w14:paraId="15EB3225"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2</w:t>
      </w:r>
    </w:p>
    <w:p w14:paraId="7AEF5FEC"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4C3FE090"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RemoveTrees</w:t>
      </w:r>
      <w:proofErr w:type="spellEnd"/>
    </w:p>
    <w:p w14:paraId="4996C9A8" w14:textId="77777777" w:rsidR="002F401D" w:rsidRPr="002F401D" w:rsidRDefault="002F401D" w:rsidP="002F401D">
      <w:pPr>
        <w:pStyle w:val="textfilewide"/>
      </w:pPr>
      <w:r>
        <w:t xml:space="preserve">                   </w:t>
      </w:r>
      <w:r w:rsidRPr="002F401D">
        <w:t>PIST 1-300(100%)</w:t>
      </w:r>
    </w:p>
    <w:p w14:paraId="38C3079A" w14:textId="77777777" w:rsidR="002F401D" w:rsidRPr="002F401D" w:rsidRDefault="002F401D" w:rsidP="002F401D">
      <w:pPr>
        <w:pStyle w:val="textfilewide"/>
      </w:pPr>
      <w:r>
        <w:t xml:space="preserve">                   </w:t>
      </w:r>
      <w:r w:rsidRPr="002F401D">
        <w:t>TSCA 1-300(100%)</w:t>
      </w:r>
    </w:p>
    <w:p w14:paraId="2D07630E" w14:textId="77777777" w:rsidR="002F401D" w:rsidRPr="002F401D" w:rsidRDefault="002F401D" w:rsidP="002F401D">
      <w:pPr>
        <w:pStyle w:val="textfilewide"/>
      </w:pPr>
      <w:r>
        <w:t xml:space="preserve">                   </w:t>
      </w:r>
      <w:r w:rsidRPr="002F401D">
        <w:t>FAGR 1-300(100%)</w:t>
      </w:r>
    </w:p>
    <w:p w14:paraId="0F6FEE33" w14:textId="77777777" w:rsidR="002F401D" w:rsidRPr="002F401D" w:rsidRDefault="002F401D" w:rsidP="002F401D">
      <w:pPr>
        <w:pStyle w:val="textfilewide"/>
      </w:pPr>
      <w:r>
        <w:t xml:space="preserve">                   </w:t>
      </w:r>
      <w:proofErr w:type="spellStart"/>
      <w:r w:rsidRPr="002F401D">
        <w:t>PreventEstablishment</w:t>
      </w:r>
      <w:proofErr w:type="spellEnd"/>
    </w:p>
    <w:p w14:paraId="5411D366" w14:textId="77777777" w:rsidR="002F401D" w:rsidRPr="002F401D" w:rsidRDefault="002F401D" w:rsidP="002F401D">
      <w:pPr>
        <w:pStyle w:val="textfilewide"/>
      </w:pPr>
    </w:p>
    <w:p w14:paraId="4AE7C4B9" w14:textId="77777777" w:rsidR="002F401D" w:rsidRPr="002F401D" w:rsidRDefault="002F401D" w:rsidP="002F401D">
      <w:pPr>
        <w:pStyle w:val="textfilewide"/>
      </w:pPr>
      <w:r w:rsidRPr="002F401D">
        <w:t>&gt;&gt;------------------------------------</w:t>
      </w:r>
    </w:p>
    <w:p w14:paraId="3872D0CA" w14:textId="77777777" w:rsidR="002F401D" w:rsidRPr="002F401D" w:rsidRDefault="002F401D" w:rsidP="002F401D">
      <w:pPr>
        <w:pStyle w:val="textfilewide"/>
      </w:pPr>
      <w:proofErr w:type="spellStart"/>
      <w:r w:rsidRPr="002F401D">
        <w:t>LandUse</w:t>
      </w:r>
      <w:proofErr w:type="spellEnd"/>
      <w:r w:rsidRPr="002F401D">
        <w:t xml:space="preserve"> "Garden"</w:t>
      </w:r>
    </w:p>
    <w:p w14:paraId="27C09838" w14:textId="77777777" w:rsidR="002F401D" w:rsidRPr="002F401D" w:rsidRDefault="002F401D" w:rsidP="002F401D">
      <w:pPr>
        <w:pStyle w:val="textfilewide"/>
      </w:pPr>
      <w:r w:rsidRPr="002F401D">
        <w:t>&gt;&gt;------------------------------------</w:t>
      </w:r>
    </w:p>
    <w:p w14:paraId="229C7716"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3</w:t>
      </w:r>
    </w:p>
    <w:p w14:paraId="67913931"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494C0177" w14:textId="77777777" w:rsidR="002F401D" w:rsidRP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RemoveTrees</w:t>
      </w:r>
      <w:proofErr w:type="spellEnd"/>
    </w:p>
    <w:p w14:paraId="03E104F5" w14:textId="77777777" w:rsidR="002F401D" w:rsidRPr="002F401D" w:rsidRDefault="002F401D" w:rsidP="002F401D">
      <w:pPr>
        <w:pStyle w:val="textfilewide"/>
      </w:pPr>
      <w:r>
        <w:t xml:space="preserve">                   </w:t>
      </w:r>
      <w:r w:rsidRPr="002F401D">
        <w:t>PIST 1-10(100%)</w:t>
      </w:r>
    </w:p>
    <w:p w14:paraId="6A87CC7F" w14:textId="77777777" w:rsidR="002F401D" w:rsidRPr="002F401D" w:rsidRDefault="002F401D" w:rsidP="002F401D">
      <w:pPr>
        <w:pStyle w:val="textfilewide"/>
      </w:pPr>
      <w:r w:rsidRPr="002F401D">
        <w:tab/>
      </w:r>
      <w:r>
        <w:t xml:space="preserve">                </w:t>
      </w:r>
      <w:r w:rsidRPr="002F401D">
        <w:t>Plant PIST</w:t>
      </w:r>
    </w:p>
    <w:p w14:paraId="76BD0564" w14:textId="77777777" w:rsidR="002F401D" w:rsidRPr="002F401D" w:rsidRDefault="002F401D" w:rsidP="002F401D">
      <w:pPr>
        <w:pStyle w:val="textfilewide"/>
      </w:pPr>
    </w:p>
    <w:p w14:paraId="4C84C4B0" w14:textId="77777777" w:rsidR="002F401D" w:rsidRPr="002F401D" w:rsidRDefault="002F401D" w:rsidP="002F401D">
      <w:pPr>
        <w:pStyle w:val="textfilewide"/>
      </w:pPr>
      <w:r w:rsidRPr="002F401D">
        <w:t>&gt;&gt;------------------------------------</w:t>
      </w:r>
    </w:p>
    <w:p w14:paraId="1C7A7B6A" w14:textId="77777777" w:rsidR="002F401D" w:rsidRPr="002F401D" w:rsidRDefault="002F401D" w:rsidP="002F401D">
      <w:pPr>
        <w:pStyle w:val="textfilewide"/>
      </w:pPr>
      <w:proofErr w:type="spellStart"/>
      <w:r w:rsidRPr="002F401D">
        <w:t>LandUse</w:t>
      </w:r>
      <w:proofErr w:type="spellEnd"/>
      <w:r w:rsidRPr="002F401D">
        <w:t xml:space="preserve"> "no-harvest easement"</w:t>
      </w:r>
    </w:p>
    <w:p w14:paraId="21DD656E" w14:textId="77777777" w:rsidR="002F401D" w:rsidRPr="002F401D" w:rsidRDefault="002F401D" w:rsidP="002F401D">
      <w:pPr>
        <w:pStyle w:val="textfilewide"/>
      </w:pPr>
      <w:r w:rsidRPr="002F401D">
        <w:t>&gt;&gt;------------------------------------</w:t>
      </w:r>
    </w:p>
    <w:p w14:paraId="4588F138" w14:textId="77777777" w:rsidR="002F401D" w:rsidRPr="002F401D" w:rsidRDefault="002F401D" w:rsidP="002F401D">
      <w:pPr>
        <w:pStyle w:val="textfilewide"/>
      </w:pPr>
      <w:proofErr w:type="spellStart"/>
      <w:r w:rsidRPr="002F401D">
        <w:t>MapCode</w:t>
      </w:r>
      <w:proofErr w:type="spellEnd"/>
      <w:r w:rsidRPr="002F401D">
        <w:t xml:space="preserve"> </w:t>
      </w:r>
      <w:r>
        <w:t xml:space="preserve">         </w:t>
      </w:r>
      <w:r w:rsidRPr="002F401D">
        <w:t>4</w:t>
      </w:r>
    </w:p>
    <w:p w14:paraId="319ADD64" w14:textId="77777777" w:rsidR="002F401D" w:rsidRPr="002F401D" w:rsidRDefault="002F401D" w:rsidP="002F401D">
      <w:pPr>
        <w:pStyle w:val="textfilewide"/>
      </w:pPr>
      <w:proofErr w:type="spellStart"/>
      <w:r w:rsidRPr="002F401D">
        <w:t>AllowHarvest</w:t>
      </w:r>
      <w:proofErr w:type="spellEnd"/>
      <w:r w:rsidRPr="002F401D">
        <w:t xml:space="preserve">? </w:t>
      </w:r>
      <w:r>
        <w:t xml:space="preserve">   </w:t>
      </w:r>
      <w:r w:rsidRPr="002F401D">
        <w:t>no</w:t>
      </w:r>
    </w:p>
    <w:p w14:paraId="1D2C1C53" w14:textId="77777777" w:rsidR="002F401D" w:rsidRDefault="002F401D" w:rsidP="002F401D">
      <w:pPr>
        <w:pStyle w:val="textfilewide"/>
      </w:pPr>
      <w:proofErr w:type="spellStart"/>
      <w:r w:rsidRPr="002F401D">
        <w:t>LandCoverChange</w:t>
      </w:r>
      <w:proofErr w:type="spellEnd"/>
      <w:r w:rsidRPr="002F401D">
        <w:t xml:space="preserve"> </w:t>
      </w:r>
      <w:r>
        <w:t xml:space="preserve"> </w:t>
      </w:r>
      <w:proofErr w:type="spellStart"/>
      <w:r w:rsidRPr="002F401D">
        <w:t>NoChange</w:t>
      </w:r>
      <w:proofErr w:type="spellEnd"/>
    </w:p>
    <w:p w14:paraId="40474B35" w14:textId="77777777" w:rsidR="002F401D" w:rsidRPr="002F401D" w:rsidRDefault="002F401D" w:rsidP="002F401D">
      <w:pPr>
        <w:pStyle w:val="textfilewide"/>
      </w:pPr>
    </w:p>
    <w:sectPr w:rsidR="002F401D" w:rsidRPr="002F401D" w:rsidSect="00626798">
      <w:headerReference w:type="default" r:id="rId10"/>
      <w:footerReference w:type="default" r:id="rId11"/>
      <w:footnotePr>
        <w:numFmt w:val="upperLetter"/>
      </w:footnotePr>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77D94" w14:textId="77777777" w:rsidR="00EB7163" w:rsidRDefault="00EB7163">
      <w:r>
        <w:separator/>
      </w:r>
    </w:p>
  </w:endnote>
  <w:endnote w:type="continuationSeparator" w:id="0">
    <w:p w14:paraId="6E3F8A26" w14:textId="77777777" w:rsidR="00EB7163" w:rsidRDefault="00EB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MS Sans Serif">
    <w:panose1 w:val="00000000000000000000"/>
    <w:charset w:val="4D"/>
    <w:family w:val="swiss"/>
    <w:notTrueType/>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A1992" w14:textId="77777777" w:rsidR="00EB7163" w:rsidRDefault="00EB7163">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D30B0">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D0CCB" w14:textId="77777777" w:rsidR="00EB7163" w:rsidRDefault="00EB7163">
      <w:r>
        <w:separator/>
      </w:r>
    </w:p>
  </w:footnote>
  <w:footnote w:type="continuationSeparator" w:id="0">
    <w:p w14:paraId="38E415C8" w14:textId="77777777" w:rsidR="00EB7163" w:rsidRDefault="00EB7163">
      <w:r>
        <w:continuationSeparator/>
      </w:r>
    </w:p>
  </w:footnote>
  <w:footnote w:id="1">
    <w:p w14:paraId="03E8E61D" w14:textId="77777777" w:rsidR="00EB7163" w:rsidRPr="00BB1FD8" w:rsidRDefault="00EB7163">
      <w:pPr>
        <w:pStyle w:val="FootnoteText"/>
      </w:pPr>
      <w:r>
        <w:rPr>
          <w:rStyle w:val="FootnoteReference"/>
        </w:rPr>
        <w:footnoteRef/>
      </w:r>
      <w:r>
        <w:t xml:space="preserve"> The notation “version </w:t>
      </w:r>
      <w:r w:rsidRPr="00BB1FD8">
        <w:rPr>
          <w:i/>
        </w:rPr>
        <w:t>X.Y</w:t>
      </w:r>
      <w:r>
        <w:rPr>
          <w:i/>
        </w:rPr>
        <w:t>+</w:t>
      </w:r>
      <w:r>
        <w:t xml:space="preserve">” means “version </w:t>
      </w:r>
      <w:r>
        <w:rPr>
          <w:i/>
        </w:rPr>
        <w:t>X.Y</w:t>
      </w:r>
      <w:r>
        <w:t xml:space="preserve"> or a later (newer) version”.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AE3E" w14:textId="77777777" w:rsidR="00EB7163" w:rsidRDefault="00EB7163">
    <w:pPr>
      <w:pStyle w:val="Header"/>
      <w:pBdr>
        <w:top w:val="none" w:sz="0" w:space="0" w:color="auto"/>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BAE7" w14:textId="77777777" w:rsidR="00EB7163" w:rsidRDefault="00EB7163">
    <w:pPr>
      <w:pStyle w:val="Header"/>
      <w:tabs>
        <w:tab w:val="clear" w:pos="4320"/>
        <w:tab w:val="clear" w:pos="8640"/>
        <w:tab w:val="center" w:pos="4500"/>
        <w:tab w:val="right" w:pos="9000"/>
      </w:tabs>
    </w:pPr>
    <w:fldSimple w:instr=" DOCPROPERTY  &quot;Extension Name&quot;  \* MERGEFORMAT ">
      <w:r w:rsidR="004D30B0">
        <w:t>Land Use</w:t>
      </w:r>
    </w:fldSimple>
    <w:r>
      <w:t xml:space="preserve"> v</w:t>
    </w:r>
    <w:fldSimple w:instr=" DOCPROPERTY  &quot;Extension Version&quot;  \* MERGEFORMAT ">
      <w:r w:rsidR="004D30B0">
        <w:t>1.0</w:t>
      </w:r>
    </w:fldSimple>
    <w:r>
      <w:tab/>
    </w:r>
    <w:r>
      <w:tab/>
      <w:t xml:space="preserve">LANDIS-II Extension – User Guide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2BE87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GrammaticalErrors/>
  <w:activeWritingStyle w:appName="MSWord" w:lang="en-US" w:vendorID="64" w:dllVersion="131078" w:nlCheck="1" w:checkStyle="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EE"/>
    <w:rsid w:val="0000699A"/>
    <w:rsid w:val="000278EE"/>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1AC9"/>
    <w:rsid w:val="001E3D09"/>
    <w:rsid w:val="001E48D7"/>
    <w:rsid w:val="001E7320"/>
    <w:rsid w:val="00216DB9"/>
    <w:rsid w:val="00233385"/>
    <w:rsid w:val="0025611C"/>
    <w:rsid w:val="00265240"/>
    <w:rsid w:val="00273360"/>
    <w:rsid w:val="002A0BD6"/>
    <w:rsid w:val="002A13CA"/>
    <w:rsid w:val="002A228A"/>
    <w:rsid w:val="002A47AB"/>
    <w:rsid w:val="002C0B90"/>
    <w:rsid w:val="002C4BE6"/>
    <w:rsid w:val="002D4C66"/>
    <w:rsid w:val="002D644D"/>
    <w:rsid w:val="002E52BA"/>
    <w:rsid w:val="002E59F2"/>
    <w:rsid w:val="002F401D"/>
    <w:rsid w:val="002F463C"/>
    <w:rsid w:val="00302B68"/>
    <w:rsid w:val="00306B9D"/>
    <w:rsid w:val="00311DDC"/>
    <w:rsid w:val="00313967"/>
    <w:rsid w:val="003176FD"/>
    <w:rsid w:val="003206E5"/>
    <w:rsid w:val="00345739"/>
    <w:rsid w:val="003479AF"/>
    <w:rsid w:val="00362441"/>
    <w:rsid w:val="0036323E"/>
    <w:rsid w:val="00364646"/>
    <w:rsid w:val="00370558"/>
    <w:rsid w:val="003723A6"/>
    <w:rsid w:val="003819FE"/>
    <w:rsid w:val="00394485"/>
    <w:rsid w:val="003A2490"/>
    <w:rsid w:val="003A4F18"/>
    <w:rsid w:val="003A554F"/>
    <w:rsid w:val="003A785A"/>
    <w:rsid w:val="003B1703"/>
    <w:rsid w:val="003B3AE8"/>
    <w:rsid w:val="003B6546"/>
    <w:rsid w:val="003B7114"/>
    <w:rsid w:val="003C7101"/>
    <w:rsid w:val="003F3DBA"/>
    <w:rsid w:val="00401441"/>
    <w:rsid w:val="00413774"/>
    <w:rsid w:val="004249C5"/>
    <w:rsid w:val="0042794C"/>
    <w:rsid w:val="0044708E"/>
    <w:rsid w:val="004650B2"/>
    <w:rsid w:val="004860C2"/>
    <w:rsid w:val="0049245B"/>
    <w:rsid w:val="004A1FB5"/>
    <w:rsid w:val="004A7E6A"/>
    <w:rsid w:val="004D30B0"/>
    <w:rsid w:val="004F2572"/>
    <w:rsid w:val="004F2EC8"/>
    <w:rsid w:val="0050189D"/>
    <w:rsid w:val="00520747"/>
    <w:rsid w:val="00525A4D"/>
    <w:rsid w:val="005262F4"/>
    <w:rsid w:val="00533136"/>
    <w:rsid w:val="00536D35"/>
    <w:rsid w:val="00540A5C"/>
    <w:rsid w:val="0055642C"/>
    <w:rsid w:val="00561761"/>
    <w:rsid w:val="00581E82"/>
    <w:rsid w:val="005D3A65"/>
    <w:rsid w:val="005D4D28"/>
    <w:rsid w:val="005F43C6"/>
    <w:rsid w:val="00606B88"/>
    <w:rsid w:val="00626798"/>
    <w:rsid w:val="006304BE"/>
    <w:rsid w:val="00636891"/>
    <w:rsid w:val="00660201"/>
    <w:rsid w:val="006604E3"/>
    <w:rsid w:val="006604EB"/>
    <w:rsid w:val="00674E2A"/>
    <w:rsid w:val="00677E01"/>
    <w:rsid w:val="006807B0"/>
    <w:rsid w:val="0068146A"/>
    <w:rsid w:val="00682B02"/>
    <w:rsid w:val="00682D4C"/>
    <w:rsid w:val="0068709E"/>
    <w:rsid w:val="006974BF"/>
    <w:rsid w:val="006A44CC"/>
    <w:rsid w:val="006B2A78"/>
    <w:rsid w:val="006C3676"/>
    <w:rsid w:val="006D776B"/>
    <w:rsid w:val="006F5CA1"/>
    <w:rsid w:val="006F78B2"/>
    <w:rsid w:val="00721B17"/>
    <w:rsid w:val="007272F9"/>
    <w:rsid w:val="00732EFC"/>
    <w:rsid w:val="007442A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76266"/>
    <w:rsid w:val="00894D80"/>
    <w:rsid w:val="008B762C"/>
    <w:rsid w:val="008C32C6"/>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32786"/>
    <w:rsid w:val="00A6504C"/>
    <w:rsid w:val="00A70ABB"/>
    <w:rsid w:val="00A75735"/>
    <w:rsid w:val="00A7786C"/>
    <w:rsid w:val="00A77A88"/>
    <w:rsid w:val="00A82406"/>
    <w:rsid w:val="00A9228D"/>
    <w:rsid w:val="00AA2FA0"/>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B1FD8"/>
    <w:rsid w:val="00BD05CE"/>
    <w:rsid w:val="00BD646A"/>
    <w:rsid w:val="00BE4B71"/>
    <w:rsid w:val="00BE7305"/>
    <w:rsid w:val="00BF363B"/>
    <w:rsid w:val="00BF6CB4"/>
    <w:rsid w:val="00C075B4"/>
    <w:rsid w:val="00C20E39"/>
    <w:rsid w:val="00C34571"/>
    <w:rsid w:val="00C353B2"/>
    <w:rsid w:val="00C40A61"/>
    <w:rsid w:val="00C42FE7"/>
    <w:rsid w:val="00C4774B"/>
    <w:rsid w:val="00C47ED3"/>
    <w:rsid w:val="00C71F39"/>
    <w:rsid w:val="00C81031"/>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B7163"/>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07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748929">
      <w:bodyDiv w:val="1"/>
      <w:marLeft w:val="0"/>
      <w:marRight w:val="0"/>
      <w:marTop w:val="0"/>
      <w:marBottom w:val="0"/>
      <w:divBdr>
        <w:top w:val="none" w:sz="0" w:space="0" w:color="auto"/>
        <w:left w:val="none" w:sz="0" w:space="0" w:color="auto"/>
        <w:bottom w:val="none" w:sz="0" w:space="0" w:color="auto"/>
        <w:right w:val="none" w:sz="0" w:space="0" w:color="auto"/>
      </w:divBdr>
    </w:div>
    <w:div w:id="1550337296">
      <w:bodyDiv w:val="1"/>
      <w:marLeft w:val="0"/>
      <w:marRight w:val="0"/>
      <w:marTop w:val="0"/>
      <w:marBottom w:val="0"/>
      <w:divBdr>
        <w:top w:val="none" w:sz="0" w:space="0" w:color="auto"/>
        <w:left w:val="none" w:sz="0" w:space="0" w:color="auto"/>
        <w:bottom w:val="none" w:sz="0" w:space="0" w:color="auto"/>
        <w:right w:val="none" w:sz="0" w:space="0" w:color="auto"/>
      </w:divBdr>
    </w:div>
    <w:div w:id="2041467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domingo:Library:Application%20Support:Microsoft:Office:User%20Templates:My%20Templates:LANDIS-II%20User%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750B0-0FCC-AD46-A7C3-9C984380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User Guide.dotx</Template>
  <TotalTime>66</TotalTime>
  <Pages>10</Pages>
  <Words>1628</Words>
  <Characters>9008</Characters>
  <Application>Microsoft Macintosh Word</Application>
  <DocSecurity>0</DocSecurity>
  <Lines>300</Lines>
  <Paragraphs>196</Paragraphs>
  <ScaleCrop>false</ScaleCrop>
  <HeadingPairs>
    <vt:vector size="2" baseType="variant">
      <vt:variant>
        <vt:lpstr>Title</vt:lpstr>
      </vt:variant>
      <vt:variant>
        <vt:i4>1</vt:i4>
      </vt:variant>
    </vt:vector>
  </HeadingPairs>
  <TitlesOfParts>
    <vt:vector size="1" baseType="lpstr">
      <vt:lpstr>LANDIS-II Biomass Harvest</vt:lpstr>
    </vt:vector>
  </TitlesOfParts>
  <Manager/>
  <Company>Portland State University</Company>
  <LinksUpToDate>false</LinksUpToDate>
  <CharactersWithSpaces>10440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Use</dc:title>
  <dc:subject/>
  <dc:creator>James Domingo</dc:creator>
  <cp:keywords/>
  <dc:description/>
  <cp:lastModifiedBy>James Domingo</cp:lastModifiedBy>
  <cp:revision>5</cp:revision>
  <cp:lastPrinted>2015-06-29T00:40:00Z</cp:lastPrinted>
  <dcterms:created xsi:type="dcterms:W3CDTF">2015-06-28T22:03:00Z</dcterms:created>
  <dcterms:modified xsi:type="dcterms:W3CDTF">2015-06-29T00:40:00Z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 Use</vt:lpwstr>
  </property>
  <property fmtid="{D5CDD505-2E9C-101B-9397-08002B2CF9AE}" pid="3" name="Extension Version">
    <vt:lpwstr>1.0</vt:lpwstr>
  </property>
</Properties>
</file>